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A27DF"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1F052E95" wp14:editId="24D4F44D">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3A561897" w14:textId="77777777" w:rsidTr="00EB7C2B">
        <w:trPr>
          <w:trHeight w:val="1083"/>
        </w:trPr>
        <w:tc>
          <w:tcPr>
            <w:tcW w:w="10790" w:type="dxa"/>
            <w:gridSpan w:val="9"/>
          </w:tcPr>
          <w:p w14:paraId="25188FEC" w14:textId="77777777" w:rsidR="00DF198B" w:rsidRDefault="00DF198B"/>
        </w:tc>
      </w:tr>
      <w:tr w:rsidR="00DF198B" w14:paraId="18E44D28" w14:textId="77777777" w:rsidTr="00EB7C2B">
        <w:trPr>
          <w:trHeight w:val="1068"/>
        </w:trPr>
        <w:tc>
          <w:tcPr>
            <w:tcW w:w="1198" w:type="dxa"/>
            <w:gridSpan w:val="2"/>
            <w:tcBorders>
              <w:right w:val="single" w:sz="18" w:space="0" w:color="476166" w:themeColor="accent1"/>
            </w:tcBorders>
          </w:tcPr>
          <w:p w14:paraId="13FA3A1E"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943B89" w14:textId="4F42E9A8" w:rsidR="00DF198B" w:rsidRPr="00DF198B" w:rsidRDefault="00CE3CC6" w:rsidP="00EB7C2B">
            <w:pPr>
              <w:pStyle w:val="Heading1"/>
            </w:pPr>
            <w:r>
              <w:t>DOCUMENTATION</w:t>
            </w:r>
          </w:p>
        </w:tc>
        <w:tc>
          <w:tcPr>
            <w:tcW w:w="1199" w:type="dxa"/>
            <w:gridSpan w:val="2"/>
            <w:tcBorders>
              <w:left w:val="single" w:sz="18" w:space="0" w:color="476166" w:themeColor="accent1"/>
            </w:tcBorders>
          </w:tcPr>
          <w:p w14:paraId="2EBCB7CF" w14:textId="77777777" w:rsidR="00DF198B" w:rsidRDefault="00DF198B"/>
        </w:tc>
      </w:tr>
      <w:tr w:rsidR="00DF198B" w14:paraId="4F6D3A7B" w14:textId="77777777" w:rsidTr="00EB7C2B">
        <w:trPr>
          <w:trHeight w:val="1837"/>
        </w:trPr>
        <w:tc>
          <w:tcPr>
            <w:tcW w:w="1170" w:type="dxa"/>
          </w:tcPr>
          <w:p w14:paraId="0970A50E" w14:textId="77777777" w:rsidR="00DF198B" w:rsidRDefault="00DF198B"/>
        </w:tc>
        <w:tc>
          <w:tcPr>
            <w:tcW w:w="8460" w:type="dxa"/>
            <w:gridSpan w:val="7"/>
          </w:tcPr>
          <w:p w14:paraId="4178B7AE" w14:textId="77777777" w:rsidR="00DF198B" w:rsidRDefault="00DF198B"/>
        </w:tc>
        <w:tc>
          <w:tcPr>
            <w:tcW w:w="1160" w:type="dxa"/>
          </w:tcPr>
          <w:p w14:paraId="4F2B6923" w14:textId="77777777" w:rsidR="00DF198B" w:rsidRDefault="00DF198B"/>
        </w:tc>
      </w:tr>
      <w:tr w:rsidR="00DF198B" w14:paraId="25453380" w14:textId="77777777" w:rsidTr="00EB7C2B">
        <w:trPr>
          <w:trHeight w:val="929"/>
        </w:trPr>
        <w:tc>
          <w:tcPr>
            <w:tcW w:w="2397" w:type="dxa"/>
            <w:gridSpan w:val="4"/>
          </w:tcPr>
          <w:p w14:paraId="2C696790" w14:textId="77777777" w:rsidR="00DF198B" w:rsidRDefault="00DF198B"/>
        </w:tc>
        <w:tc>
          <w:tcPr>
            <w:tcW w:w="5995" w:type="dxa"/>
            <w:shd w:val="clear" w:color="auto" w:fill="FFFFFF" w:themeFill="background1"/>
          </w:tcPr>
          <w:p w14:paraId="62B6C1D9" w14:textId="77777777" w:rsidR="00DF198B" w:rsidRPr="00DF198B" w:rsidRDefault="00DF198B" w:rsidP="00DF198B">
            <w:pPr>
              <w:jc w:val="center"/>
              <w:rPr>
                <w:rFonts w:ascii="Georgia" w:hAnsi="Georgia"/>
                <w:sz w:val="48"/>
                <w:szCs w:val="48"/>
              </w:rPr>
            </w:pPr>
          </w:p>
        </w:tc>
        <w:tc>
          <w:tcPr>
            <w:tcW w:w="2398" w:type="dxa"/>
            <w:gridSpan w:val="4"/>
          </w:tcPr>
          <w:p w14:paraId="18378710" w14:textId="77777777" w:rsidR="00DF198B" w:rsidRDefault="00DF198B"/>
        </w:tc>
      </w:tr>
      <w:tr w:rsidR="00DF198B" w14:paraId="3F2B7D05" w14:textId="77777777" w:rsidTr="00EB7C2B">
        <w:trPr>
          <w:trHeight w:val="1460"/>
        </w:trPr>
        <w:tc>
          <w:tcPr>
            <w:tcW w:w="2397" w:type="dxa"/>
            <w:gridSpan w:val="4"/>
          </w:tcPr>
          <w:p w14:paraId="6AD5824D" w14:textId="77777777" w:rsidR="00DF198B" w:rsidRDefault="00DF198B"/>
        </w:tc>
        <w:tc>
          <w:tcPr>
            <w:tcW w:w="5995" w:type="dxa"/>
            <w:shd w:val="clear" w:color="auto" w:fill="FFFFFF" w:themeFill="background1"/>
          </w:tcPr>
          <w:p w14:paraId="07D2FAF1" w14:textId="26881E02" w:rsidR="00DF198B" w:rsidRDefault="00CE3CC6" w:rsidP="00EB7C2B">
            <w:pPr>
              <w:pStyle w:val="Heading2"/>
            </w:pPr>
            <w:r>
              <w:t>Tarun Agarwal</w:t>
            </w:r>
            <w:r w:rsidR="00527334">
              <w:br/>
            </w:r>
            <w:r w:rsidR="00527334" w:rsidRPr="00527334">
              <w:rPr>
                <w:sz w:val="32"/>
                <w:szCs w:val="32"/>
              </w:rPr>
              <w:t>University ID: 77356692</w:t>
            </w:r>
          </w:p>
          <w:p w14:paraId="1BF4A4C8" w14:textId="3A94FF4D" w:rsidR="00527334" w:rsidRPr="00527334" w:rsidRDefault="00527334" w:rsidP="00527334"/>
        </w:tc>
        <w:tc>
          <w:tcPr>
            <w:tcW w:w="2398" w:type="dxa"/>
            <w:gridSpan w:val="4"/>
          </w:tcPr>
          <w:p w14:paraId="13625A36" w14:textId="77777777" w:rsidR="00DF198B" w:rsidRDefault="00DF198B"/>
        </w:tc>
      </w:tr>
      <w:tr w:rsidR="00DF198B" w14:paraId="116F1933" w14:textId="77777777" w:rsidTr="00EB7C2B">
        <w:trPr>
          <w:trHeight w:val="7176"/>
        </w:trPr>
        <w:tc>
          <w:tcPr>
            <w:tcW w:w="2397" w:type="dxa"/>
            <w:gridSpan w:val="4"/>
          </w:tcPr>
          <w:p w14:paraId="0267F38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68F612D3" w14:textId="0290C9E1" w:rsidR="00DF198B" w:rsidRPr="00DF198B" w:rsidRDefault="00CE3CC6" w:rsidP="00874FE7">
            <w:pPr>
              <w:pStyle w:val="Heading3"/>
            </w:pPr>
            <w:r>
              <w:t>January 20, 2025</w:t>
            </w:r>
          </w:p>
          <w:p w14:paraId="433D1CDE" w14:textId="77777777" w:rsidR="00874FE7" w:rsidRPr="00DF198B" w:rsidRDefault="00590DFC" w:rsidP="00874FE7">
            <w:pPr>
              <w:pStyle w:val="Heading3"/>
            </w:pPr>
            <w:sdt>
              <w:sdtPr>
                <w:id w:val="-1516760087"/>
                <w:placeholder>
                  <w:docPart w:val="09E0535E5C9A4661BA0D591DB8FB62AB"/>
                </w:placeholder>
                <w:temporary/>
                <w:showingPlcHdr/>
                <w15:appearance w15:val="hidden"/>
              </w:sdtPr>
              <w:sdtContent>
                <w:r w:rsidR="00874FE7" w:rsidRPr="00DF198B">
                  <w:t>—</w:t>
                </w:r>
              </w:sdtContent>
            </w:sdt>
          </w:p>
          <w:p w14:paraId="1A8956EE" w14:textId="7F7C77A8" w:rsidR="00DF198B" w:rsidRPr="00DF198B" w:rsidRDefault="00CE3CC6" w:rsidP="00874FE7">
            <w:pPr>
              <w:pStyle w:val="Heading3"/>
            </w:pPr>
            <w:r>
              <w:t>Advanced Web Engineering</w:t>
            </w:r>
          </w:p>
          <w:p w14:paraId="21D8999E" w14:textId="77777777" w:rsidR="00DF198B" w:rsidRPr="00DF198B" w:rsidRDefault="00590DFC" w:rsidP="00874FE7">
            <w:pPr>
              <w:pStyle w:val="Heading3"/>
            </w:pPr>
            <w:sdt>
              <w:sdtPr>
                <w:id w:val="1492440299"/>
                <w:placeholder>
                  <w:docPart w:val="16DA1876D6E94061AA9B5D1F929AFC29"/>
                </w:placeholder>
                <w:temporary/>
                <w:showingPlcHdr/>
                <w15:appearance w15:val="hidden"/>
              </w:sdtPr>
              <w:sdtContent>
                <w:r w:rsidR="00874FE7" w:rsidRPr="00DF198B">
                  <w:t>—</w:t>
                </w:r>
              </w:sdtContent>
            </w:sdt>
          </w:p>
          <w:p w14:paraId="0D89FBDF" w14:textId="5162B194" w:rsidR="00DF198B" w:rsidRDefault="00CE3CC6" w:rsidP="00874FE7">
            <w:pPr>
              <w:pStyle w:val="Heading3"/>
            </w:pPr>
            <w:r>
              <w:t>Job Portal (TBC Career Quest)</w:t>
            </w:r>
          </w:p>
          <w:p w14:paraId="391056A8" w14:textId="77777777" w:rsidR="00CE3CC6" w:rsidRPr="00CE3CC6" w:rsidRDefault="00CE3CC6" w:rsidP="00CE3CC6"/>
          <w:p w14:paraId="019059B4" w14:textId="77777777" w:rsidR="00DF198B" w:rsidRPr="00DF198B" w:rsidRDefault="00DF198B" w:rsidP="00DF198B"/>
        </w:tc>
        <w:tc>
          <w:tcPr>
            <w:tcW w:w="2398" w:type="dxa"/>
            <w:gridSpan w:val="4"/>
          </w:tcPr>
          <w:p w14:paraId="19CE1101" w14:textId="77777777" w:rsidR="00DF198B" w:rsidRDefault="00DF198B" w:rsidP="00CE3CC6"/>
        </w:tc>
      </w:tr>
      <w:tr w:rsidR="00DF198B" w14:paraId="084B09B1" w14:textId="77777777" w:rsidTr="00EB7C2B">
        <w:tc>
          <w:tcPr>
            <w:tcW w:w="2340" w:type="dxa"/>
            <w:gridSpan w:val="3"/>
          </w:tcPr>
          <w:p w14:paraId="6E268397" w14:textId="77777777" w:rsidR="00DF198B" w:rsidRDefault="00DF198B"/>
        </w:tc>
        <w:tc>
          <w:tcPr>
            <w:tcW w:w="6120" w:type="dxa"/>
            <w:gridSpan w:val="3"/>
          </w:tcPr>
          <w:p w14:paraId="56933A0B" w14:textId="77777777" w:rsidR="00DF198B" w:rsidRDefault="00DF198B"/>
        </w:tc>
        <w:tc>
          <w:tcPr>
            <w:tcW w:w="2330" w:type="dxa"/>
            <w:gridSpan w:val="3"/>
          </w:tcPr>
          <w:p w14:paraId="692695BB" w14:textId="77777777" w:rsidR="00DF198B" w:rsidRDefault="00DF198B"/>
        </w:tc>
      </w:tr>
    </w:tbl>
    <w:p w14:paraId="41BF8E36" w14:textId="77777777" w:rsidR="00DF198B" w:rsidRDefault="00DF198B"/>
    <w:p w14:paraId="6CBF8F52"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682FA43" w14:textId="77777777" w:rsidTr="00EB7C2B">
        <w:trPr>
          <w:trHeight w:val="1152"/>
        </w:trPr>
        <w:tc>
          <w:tcPr>
            <w:tcW w:w="2158" w:type="dxa"/>
          </w:tcPr>
          <w:p w14:paraId="0BEA379A"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2EC59D3E" wp14:editId="6C408869">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9351AC" id="Group 7" o:spid="_x0000_s1026" alt="&quot;&quot;" style="position:absolute;margin-left:0;margin-top:3.1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3363B755" w14:textId="77777777" w:rsidR="002D2200" w:rsidRDefault="002D2200"/>
        </w:tc>
        <w:tc>
          <w:tcPr>
            <w:tcW w:w="2158" w:type="dxa"/>
            <w:tcBorders>
              <w:bottom w:val="single" w:sz="18" w:space="0" w:color="476166" w:themeColor="accent1"/>
            </w:tcBorders>
          </w:tcPr>
          <w:p w14:paraId="137D0E0D" w14:textId="77777777" w:rsidR="002D2200" w:rsidRDefault="002D2200"/>
        </w:tc>
        <w:tc>
          <w:tcPr>
            <w:tcW w:w="2167" w:type="dxa"/>
            <w:gridSpan w:val="3"/>
            <w:tcBorders>
              <w:bottom w:val="single" w:sz="18" w:space="0" w:color="476166" w:themeColor="accent1"/>
            </w:tcBorders>
          </w:tcPr>
          <w:p w14:paraId="3F90B7DA" w14:textId="77777777" w:rsidR="002D2200" w:rsidRDefault="002D2200"/>
        </w:tc>
        <w:tc>
          <w:tcPr>
            <w:tcW w:w="2158" w:type="dxa"/>
          </w:tcPr>
          <w:p w14:paraId="2DEA09B4" w14:textId="77777777" w:rsidR="002D2200" w:rsidRDefault="002D2200"/>
        </w:tc>
      </w:tr>
      <w:tr w:rsidR="002D2200" w14:paraId="01AA5046" w14:textId="77777777" w:rsidTr="00EB7C2B">
        <w:trPr>
          <w:trHeight w:val="664"/>
        </w:trPr>
        <w:tc>
          <w:tcPr>
            <w:tcW w:w="2158" w:type="dxa"/>
            <w:tcBorders>
              <w:right w:val="single" w:sz="18" w:space="0" w:color="476166" w:themeColor="accent1"/>
            </w:tcBorders>
          </w:tcPr>
          <w:p w14:paraId="69C794D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A5ADEF" w14:textId="77777777" w:rsidR="002D2200" w:rsidRPr="00E74B29" w:rsidRDefault="00590DFC" w:rsidP="00EB7C2B">
            <w:pPr>
              <w:pStyle w:val="Heading4"/>
            </w:pPr>
            <w:sdt>
              <w:sdtPr>
                <w:id w:val="2122175478"/>
                <w:placeholder>
                  <w:docPart w:val="5A4EC167F85247B4BC085344F58D8765"/>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770E7BA5" w14:textId="77777777" w:rsidR="002D2200" w:rsidRDefault="002D2200"/>
        </w:tc>
      </w:tr>
      <w:tr w:rsidR="002D2200" w14:paraId="0C83ABB7" w14:textId="77777777" w:rsidTr="00EB7C2B">
        <w:trPr>
          <w:trHeight w:val="311"/>
        </w:trPr>
        <w:tc>
          <w:tcPr>
            <w:tcW w:w="2158" w:type="dxa"/>
          </w:tcPr>
          <w:p w14:paraId="7DD62D1F" w14:textId="77777777" w:rsidR="002D2200" w:rsidRDefault="002D2200"/>
        </w:tc>
        <w:tc>
          <w:tcPr>
            <w:tcW w:w="2158" w:type="dxa"/>
            <w:gridSpan w:val="3"/>
            <w:tcBorders>
              <w:top w:val="single" w:sz="18" w:space="0" w:color="476166" w:themeColor="accent1"/>
            </w:tcBorders>
          </w:tcPr>
          <w:p w14:paraId="1C8DF819" w14:textId="77777777" w:rsidR="002D2200" w:rsidRDefault="002D2200"/>
        </w:tc>
        <w:tc>
          <w:tcPr>
            <w:tcW w:w="2158" w:type="dxa"/>
            <w:tcBorders>
              <w:top w:val="single" w:sz="18" w:space="0" w:color="476166" w:themeColor="accent1"/>
            </w:tcBorders>
          </w:tcPr>
          <w:p w14:paraId="0D73A370" w14:textId="77777777" w:rsidR="002D2200" w:rsidRDefault="002D2200"/>
        </w:tc>
        <w:tc>
          <w:tcPr>
            <w:tcW w:w="2167" w:type="dxa"/>
            <w:gridSpan w:val="3"/>
            <w:tcBorders>
              <w:top w:val="single" w:sz="18" w:space="0" w:color="476166" w:themeColor="accent1"/>
            </w:tcBorders>
          </w:tcPr>
          <w:p w14:paraId="2851B6B0" w14:textId="77777777" w:rsidR="002D2200" w:rsidRDefault="002D2200"/>
        </w:tc>
        <w:tc>
          <w:tcPr>
            <w:tcW w:w="2158" w:type="dxa"/>
          </w:tcPr>
          <w:p w14:paraId="61DA3DD9" w14:textId="77777777" w:rsidR="002D2200" w:rsidRDefault="002D2200"/>
        </w:tc>
      </w:tr>
      <w:tr w:rsidR="00E74B29" w14:paraId="11401257" w14:textId="77777777" w:rsidTr="00EB7C2B">
        <w:trPr>
          <w:trHeight w:val="576"/>
        </w:trPr>
        <w:tc>
          <w:tcPr>
            <w:tcW w:w="2158" w:type="dxa"/>
          </w:tcPr>
          <w:p w14:paraId="325F44F4" w14:textId="77777777" w:rsidR="00E74B29" w:rsidRDefault="00E74B29"/>
        </w:tc>
        <w:tc>
          <w:tcPr>
            <w:tcW w:w="1082" w:type="dxa"/>
            <w:gridSpan w:val="2"/>
            <w:shd w:val="clear" w:color="auto" w:fill="FFFFFF" w:themeFill="background1"/>
          </w:tcPr>
          <w:p w14:paraId="0BE50455" w14:textId="77777777" w:rsidR="00E74B29" w:rsidRDefault="00E74B29"/>
        </w:tc>
        <w:tc>
          <w:tcPr>
            <w:tcW w:w="4321" w:type="dxa"/>
            <w:gridSpan w:val="3"/>
            <w:shd w:val="clear" w:color="auto" w:fill="FFFFFF" w:themeFill="background1"/>
          </w:tcPr>
          <w:p w14:paraId="6BE3F37D" w14:textId="77777777" w:rsidR="00E74B29" w:rsidRDefault="00E74B29" w:rsidP="00E74B29"/>
        </w:tc>
        <w:tc>
          <w:tcPr>
            <w:tcW w:w="1080" w:type="dxa"/>
            <w:gridSpan w:val="2"/>
            <w:shd w:val="clear" w:color="auto" w:fill="FFFFFF" w:themeFill="background1"/>
          </w:tcPr>
          <w:p w14:paraId="2300EE9C" w14:textId="77777777" w:rsidR="00E74B29" w:rsidRDefault="00E74B29"/>
        </w:tc>
        <w:tc>
          <w:tcPr>
            <w:tcW w:w="2158" w:type="dxa"/>
          </w:tcPr>
          <w:p w14:paraId="75CE953C" w14:textId="77777777" w:rsidR="00E74B29" w:rsidRDefault="00E74B29"/>
        </w:tc>
      </w:tr>
      <w:tr w:rsidR="000E4641" w14:paraId="20852E17" w14:textId="77777777" w:rsidTr="00590DFC">
        <w:trPr>
          <w:trHeight w:val="5841"/>
        </w:trPr>
        <w:tc>
          <w:tcPr>
            <w:tcW w:w="2158" w:type="dxa"/>
          </w:tcPr>
          <w:p w14:paraId="620C4AAD" w14:textId="77777777" w:rsidR="000E4641" w:rsidRDefault="000E4641"/>
        </w:tc>
        <w:tc>
          <w:tcPr>
            <w:tcW w:w="542" w:type="dxa"/>
            <w:tcBorders>
              <w:bottom w:val="single" w:sz="18" w:space="0" w:color="476166" w:themeColor="accent1"/>
            </w:tcBorders>
            <w:shd w:val="clear" w:color="auto" w:fill="FFFFFF" w:themeFill="background1"/>
          </w:tcPr>
          <w:p w14:paraId="0C99BC19" w14:textId="77777777" w:rsidR="000E4641" w:rsidRDefault="000E4641"/>
        </w:tc>
        <w:tc>
          <w:tcPr>
            <w:tcW w:w="540" w:type="dxa"/>
            <w:shd w:val="clear" w:color="auto" w:fill="FFFFFF" w:themeFill="background1"/>
          </w:tcPr>
          <w:p w14:paraId="00D1B81E" w14:textId="77777777" w:rsidR="000E4641" w:rsidRDefault="000E4641"/>
        </w:tc>
        <w:tc>
          <w:tcPr>
            <w:tcW w:w="4321" w:type="dxa"/>
            <w:gridSpan w:val="3"/>
            <w:shd w:val="clear" w:color="auto" w:fill="FFFFFF" w:themeFill="background1"/>
          </w:tcPr>
          <w:p w14:paraId="66B476E6" w14:textId="342F3F3C" w:rsidR="00CE3CC6" w:rsidRPr="00CE3CC6" w:rsidRDefault="00CE3CC6" w:rsidP="00CE3CC6">
            <w:pPr>
              <w:pStyle w:val="Text"/>
              <w:jc w:val="both"/>
              <w:rPr>
                <w:sz w:val="20"/>
                <w:szCs w:val="20"/>
              </w:rPr>
            </w:pPr>
            <w:r w:rsidRPr="00CE3CC6">
              <w:rPr>
                <w:sz w:val="20"/>
                <w:szCs w:val="20"/>
              </w:rPr>
              <w:t>TBC Career Quest is a web-based job portal developed as an assessment project using the Laravel Framework. The primary objective of this project is to provide a seamless and continuous platform for job listings and applications, addressing the limitations of a traditional two-day annual job fair event. With TBC Career Quest, students, alumni, and employers can interact throughout the year, offering a dynamic and accessible solution to career opportunities.</w:t>
            </w:r>
          </w:p>
          <w:p w14:paraId="344254DC" w14:textId="77777777" w:rsidR="00CE3CC6" w:rsidRPr="00CE3CC6" w:rsidRDefault="00CE3CC6" w:rsidP="00CE3CC6">
            <w:pPr>
              <w:pStyle w:val="Text"/>
              <w:jc w:val="both"/>
              <w:rPr>
                <w:sz w:val="20"/>
                <w:szCs w:val="20"/>
              </w:rPr>
            </w:pPr>
            <w:r w:rsidRPr="00CE3CC6">
              <w:rPr>
                <w:sz w:val="20"/>
                <w:szCs w:val="20"/>
              </w:rPr>
              <w:t>The portal allows employers to post job openings, while students and alumni can explore, apply, and track these opportunities conveniently. It fosters better engagement, saves resources, and ensures that career opportunities are always within reach for the TBC community. This project reflects an innovative approach to bridging the gap between job seekers and providers, enhancing the overall employment experience.</w:t>
            </w:r>
          </w:p>
          <w:p w14:paraId="5F5FC675" w14:textId="3587C221" w:rsidR="000E4641" w:rsidRDefault="000E4641" w:rsidP="00CE3CC6">
            <w:pPr>
              <w:pStyle w:val="Text"/>
              <w:jc w:val="both"/>
            </w:pPr>
          </w:p>
          <w:p w14:paraId="6502B49A" w14:textId="4331E389" w:rsidR="00527334" w:rsidRDefault="00527334" w:rsidP="00CE3CC6">
            <w:pPr>
              <w:pStyle w:val="Text"/>
              <w:jc w:val="both"/>
            </w:pPr>
            <w:r>
              <w:t xml:space="preserve">YouTube Video Link: </w:t>
            </w:r>
          </w:p>
          <w:p w14:paraId="24FC3CE4" w14:textId="77777777" w:rsidR="00527334" w:rsidRDefault="00527334" w:rsidP="00CE3CC6">
            <w:pPr>
              <w:pStyle w:val="Text"/>
              <w:jc w:val="both"/>
            </w:pPr>
          </w:p>
          <w:p w14:paraId="5DA65344" w14:textId="6B9471FE" w:rsidR="00527334" w:rsidRDefault="00527334" w:rsidP="00527334">
            <w:pPr>
              <w:pStyle w:val="Text"/>
            </w:pPr>
            <w:r>
              <w:t xml:space="preserve">Github Respository Link : </w:t>
            </w:r>
            <w:r w:rsidRPr="00527334">
              <w:rPr>
                <w:color w:val="00AEEF" w:themeColor="accent6"/>
                <w:sz w:val="20"/>
                <w:szCs w:val="20"/>
                <w:u w:val="single"/>
              </w:rPr>
              <w:t>https://github.com/tbc-bsc-l6/component-2-Agarwal7Tarun</w:t>
            </w:r>
          </w:p>
          <w:p w14:paraId="70E0B2C6" w14:textId="77777777" w:rsidR="00590DFC" w:rsidRDefault="00590DFC" w:rsidP="00CE3CC6">
            <w:pPr>
              <w:pStyle w:val="Text"/>
              <w:jc w:val="both"/>
            </w:pPr>
          </w:p>
          <w:p w14:paraId="784D4CD1" w14:textId="77777777" w:rsidR="000E4641" w:rsidRPr="00E74B29" w:rsidRDefault="000E4641" w:rsidP="00CE3CC6">
            <w:pPr>
              <w:pStyle w:val="Text"/>
              <w:jc w:val="both"/>
            </w:pPr>
          </w:p>
        </w:tc>
        <w:tc>
          <w:tcPr>
            <w:tcW w:w="540" w:type="dxa"/>
            <w:shd w:val="clear" w:color="auto" w:fill="FFFFFF" w:themeFill="background1"/>
          </w:tcPr>
          <w:p w14:paraId="4888F7B8" w14:textId="77777777" w:rsidR="000E4641" w:rsidRPr="00E74B29" w:rsidRDefault="000E4641">
            <w:pPr>
              <w:rPr>
                <w:rFonts w:ascii="Georgia" w:hAnsi="Georgia"/>
                <w:sz w:val="28"/>
                <w:szCs w:val="28"/>
              </w:rPr>
            </w:pPr>
          </w:p>
        </w:tc>
        <w:tc>
          <w:tcPr>
            <w:tcW w:w="540" w:type="dxa"/>
            <w:tcBorders>
              <w:bottom w:val="single" w:sz="18" w:space="0" w:color="476166" w:themeColor="accent1"/>
            </w:tcBorders>
            <w:shd w:val="clear" w:color="auto" w:fill="FFFFFF" w:themeFill="background1"/>
          </w:tcPr>
          <w:p w14:paraId="4994292E" w14:textId="77777777" w:rsidR="000E4641" w:rsidRPr="00E74B29" w:rsidRDefault="000E4641">
            <w:pPr>
              <w:rPr>
                <w:rFonts w:ascii="Georgia" w:hAnsi="Georgia"/>
                <w:sz w:val="28"/>
                <w:szCs w:val="28"/>
              </w:rPr>
            </w:pPr>
          </w:p>
        </w:tc>
        <w:tc>
          <w:tcPr>
            <w:tcW w:w="2158" w:type="dxa"/>
          </w:tcPr>
          <w:p w14:paraId="53FCB3A9" w14:textId="77777777" w:rsidR="000E4641" w:rsidRDefault="000E4641"/>
        </w:tc>
      </w:tr>
    </w:tbl>
    <w:p w14:paraId="080F2F8C" w14:textId="77777777" w:rsidR="00E74B29" w:rsidRDefault="00E74B29" w:rsidP="0048120C">
      <w:pPr>
        <w:pStyle w:val="GraphicAnchor"/>
      </w:pPr>
    </w:p>
    <w:p w14:paraId="25434FA9" w14:textId="77777777" w:rsidR="00590DFC" w:rsidRDefault="00590DFC" w:rsidP="0048120C">
      <w:pPr>
        <w:pStyle w:val="GraphicAnchor"/>
      </w:pPr>
    </w:p>
    <w:p w14:paraId="031C7A05" w14:textId="77777777" w:rsidR="00590DFC" w:rsidRDefault="00590DFC" w:rsidP="0048120C">
      <w:pPr>
        <w:pStyle w:val="GraphicAnchor"/>
      </w:pPr>
    </w:p>
    <w:p w14:paraId="6D606A10" w14:textId="77777777" w:rsidR="00590DFC" w:rsidRDefault="00590DFC" w:rsidP="0048120C">
      <w:pPr>
        <w:pStyle w:val="GraphicAnchor"/>
      </w:pPr>
    </w:p>
    <w:p w14:paraId="5A7D18B4" w14:textId="77777777" w:rsidR="00590DFC" w:rsidRDefault="00590DFC" w:rsidP="0048120C">
      <w:pPr>
        <w:pStyle w:val="GraphicAnchor"/>
      </w:pPr>
    </w:p>
    <w:p w14:paraId="32A972C5" w14:textId="77777777" w:rsidR="00590DFC" w:rsidRDefault="00590DFC" w:rsidP="0048120C">
      <w:pPr>
        <w:pStyle w:val="GraphicAnchor"/>
      </w:pPr>
    </w:p>
    <w:p w14:paraId="2D93BD36" w14:textId="77777777" w:rsidR="00590DFC" w:rsidRDefault="00590DFC" w:rsidP="0048120C">
      <w:pPr>
        <w:pStyle w:val="GraphicAnchor"/>
      </w:pPr>
    </w:p>
    <w:p w14:paraId="69144E30" w14:textId="77777777" w:rsidR="00590DFC" w:rsidRDefault="00590DFC" w:rsidP="0048120C">
      <w:pPr>
        <w:pStyle w:val="GraphicAnchor"/>
      </w:pPr>
    </w:p>
    <w:p w14:paraId="1CEA428F" w14:textId="77777777" w:rsidR="00590DFC" w:rsidRDefault="00590DFC" w:rsidP="0048120C">
      <w:pPr>
        <w:pStyle w:val="GraphicAnchor"/>
      </w:pPr>
    </w:p>
    <w:p w14:paraId="708622ED" w14:textId="77777777" w:rsidR="00590DFC" w:rsidRDefault="00590DFC" w:rsidP="0048120C">
      <w:pPr>
        <w:pStyle w:val="GraphicAnchor"/>
      </w:pPr>
    </w:p>
    <w:p w14:paraId="69F24D60" w14:textId="77777777" w:rsidR="00590DFC" w:rsidRDefault="00590DFC" w:rsidP="0048120C">
      <w:pPr>
        <w:pStyle w:val="GraphicAnchor"/>
      </w:pPr>
    </w:p>
    <w:p w14:paraId="0739FA8F" w14:textId="77777777" w:rsidR="00590DFC" w:rsidRDefault="00590DFC" w:rsidP="0048120C">
      <w:pPr>
        <w:pStyle w:val="GraphicAnchor"/>
      </w:pPr>
    </w:p>
    <w:p w14:paraId="0521E990" w14:textId="77777777" w:rsidR="00590DFC" w:rsidRDefault="00590DFC" w:rsidP="0048120C">
      <w:pPr>
        <w:pStyle w:val="GraphicAnchor"/>
      </w:pPr>
    </w:p>
    <w:p w14:paraId="72D109F1" w14:textId="77777777" w:rsidR="00590DFC" w:rsidRDefault="00590DFC" w:rsidP="0048120C">
      <w:pPr>
        <w:pStyle w:val="GraphicAnchor"/>
      </w:pPr>
    </w:p>
    <w:p w14:paraId="77174331" w14:textId="77777777" w:rsidR="00590DFC" w:rsidRDefault="00590DFC" w:rsidP="0048120C">
      <w:pPr>
        <w:pStyle w:val="GraphicAnchor"/>
      </w:pPr>
    </w:p>
    <w:p w14:paraId="2063F4BD" w14:textId="77777777" w:rsidR="00590DFC" w:rsidRDefault="00590DFC" w:rsidP="0048120C">
      <w:pPr>
        <w:pStyle w:val="GraphicAnchor"/>
      </w:pPr>
    </w:p>
    <w:p w14:paraId="55BDEF69" w14:textId="77777777" w:rsidR="00590DFC" w:rsidRDefault="00590DFC" w:rsidP="0048120C">
      <w:pPr>
        <w:pStyle w:val="GraphicAnchor"/>
      </w:pPr>
    </w:p>
    <w:p w14:paraId="12401AF3" w14:textId="77777777" w:rsidR="00590DFC" w:rsidRDefault="00590DFC" w:rsidP="0048120C">
      <w:pPr>
        <w:pStyle w:val="GraphicAnchor"/>
      </w:pPr>
    </w:p>
    <w:p w14:paraId="56D80E20" w14:textId="77777777" w:rsidR="00590DFC" w:rsidRDefault="00590DFC" w:rsidP="0048120C">
      <w:pPr>
        <w:pStyle w:val="GraphicAnchor"/>
      </w:pPr>
    </w:p>
    <w:p w14:paraId="3423C8B6" w14:textId="77777777" w:rsidR="00590DFC" w:rsidRDefault="00590DFC" w:rsidP="0048120C">
      <w:pPr>
        <w:pStyle w:val="GraphicAnchor"/>
      </w:pPr>
    </w:p>
    <w:p w14:paraId="004CD19C" w14:textId="77777777" w:rsidR="00590DFC" w:rsidRDefault="00590DFC" w:rsidP="0048120C">
      <w:pPr>
        <w:pStyle w:val="GraphicAnchor"/>
      </w:pPr>
    </w:p>
    <w:p w14:paraId="354F8EA2" w14:textId="77777777" w:rsidR="00590DFC" w:rsidRDefault="00590DFC" w:rsidP="0048120C">
      <w:pPr>
        <w:pStyle w:val="GraphicAnchor"/>
      </w:pPr>
    </w:p>
    <w:p w14:paraId="010A147F" w14:textId="77777777" w:rsidR="00590DFC" w:rsidRDefault="00590DFC" w:rsidP="0048120C">
      <w:pPr>
        <w:pStyle w:val="GraphicAnchor"/>
      </w:pPr>
    </w:p>
    <w:p w14:paraId="5B0F2534" w14:textId="77777777" w:rsidR="00590DFC" w:rsidRDefault="00590DFC" w:rsidP="0048120C">
      <w:pPr>
        <w:pStyle w:val="GraphicAnchor"/>
      </w:pPr>
    </w:p>
    <w:p w14:paraId="4DA51108" w14:textId="77777777" w:rsidR="00590DFC" w:rsidRDefault="00590DFC" w:rsidP="0048120C">
      <w:pPr>
        <w:pStyle w:val="GraphicAnchor"/>
      </w:pPr>
    </w:p>
    <w:p w14:paraId="08DF9E4D" w14:textId="77777777" w:rsidR="00590DFC" w:rsidRDefault="00590DFC" w:rsidP="0048120C">
      <w:pPr>
        <w:pStyle w:val="GraphicAnchor"/>
      </w:pPr>
    </w:p>
    <w:p w14:paraId="00526080" w14:textId="77777777" w:rsidR="00590DFC" w:rsidRDefault="00590DFC" w:rsidP="0048120C">
      <w:pPr>
        <w:pStyle w:val="GraphicAnchor"/>
      </w:pPr>
    </w:p>
    <w:p w14:paraId="63725D37" w14:textId="77777777" w:rsidR="00590DFC" w:rsidRDefault="00590DFC" w:rsidP="0048120C">
      <w:pPr>
        <w:pStyle w:val="GraphicAnchor"/>
      </w:pPr>
    </w:p>
    <w:p w14:paraId="7C8249A0" w14:textId="77777777" w:rsidR="00590DFC" w:rsidRDefault="00590DFC" w:rsidP="0048120C">
      <w:pPr>
        <w:pStyle w:val="GraphicAnchor"/>
      </w:pPr>
    </w:p>
    <w:p w14:paraId="5E980277" w14:textId="77777777" w:rsidR="00590DFC" w:rsidRDefault="00590DFC" w:rsidP="0048120C">
      <w:pPr>
        <w:pStyle w:val="GraphicAnchor"/>
      </w:pPr>
    </w:p>
    <w:p w14:paraId="04FC0FEC" w14:textId="77777777" w:rsidR="00590DFC" w:rsidRDefault="00590DFC" w:rsidP="0048120C">
      <w:pPr>
        <w:pStyle w:val="GraphicAnchor"/>
      </w:pPr>
    </w:p>
    <w:p w14:paraId="525922C7" w14:textId="77777777" w:rsidR="00590DFC" w:rsidRDefault="00590DFC" w:rsidP="0048120C">
      <w:pPr>
        <w:pStyle w:val="GraphicAnchor"/>
      </w:pPr>
    </w:p>
    <w:p w14:paraId="22FF3A39" w14:textId="77777777" w:rsidR="00590DFC" w:rsidRDefault="00590DFC" w:rsidP="0048120C">
      <w:pPr>
        <w:pStyle w:val="GraphicAnchor"/>
      </w:pPr>
    </w:p>
    <w:p w14:paraId="4BE496D1" w14:textId="77777777" w:rsidR="00590DFC" w:rsidRDefault="00590DFC" w:rsidP="0048120C">
      <w:pPr>
        <w:pStyle w:val="GraphicAnchor"/>
      </w:pPr>
    </w:p>
    <w:p w14:paraId="4CEC2912" w14:textId="77777777" w:rsidR="00590DFC" w:rsidRDefault="00590DFC" w:rsidP="0048120C">
      <w:pPr>
        <w:pStyle w:val="GraphicAnchor"/>
      </w:pPr>
    </w:p>
    <w:p w14:paraId="1742B081" w14:textId="77777777" w:rsidR="00590DFC" w:rsidRDefault="00590DFC" w:rsidP="0048120C">
      <w:pPr>
        <w:pStyle w:val="GraphicAnchor"/>
      </w:pPr>
    </w:p>
    <w:p w14:paraId="095AEF33" w14:textId="77777777" w:rsidR="00590DFC" w:rsidRDefault="00590DFC" w:rsidP="0048120C">
      <w:pPr>
        <w:pStyle w:val="GraphicAnchor"/>
      </w:pPr>
    </w:p>
    <w:p w14:paraId="427655BE" w14:textId="77777777" w:rsidR="00590DFC" w:rsidRDefault="00590DFC" w:rsidP="0048120C">
      <w:pPr>
        <w:pStyle w:val="GraphicAnchor"/>
      </w:pPr>
    </w:p>
    <w:p w14:paraId="1188081D" w14:textId="77777777" w:rsidR="00590DFC" w:rsidRDefault="00590DFC" w:rsidP="0048120C">
      <w:pPr>
        <w:pStyle w:val="GraphicAnchor"/>
      </w:pPr>
    </w:p>
    <w:p w14:paraId="24A56745" w14:textId="77777777" w:rsidR="00590DFC" w:rsidRDefault="00590DFC" w:rsidP="0048120C">
      <w:pPr>
        <w:pStyle w:val="GraphicAnchor"/>
      </w:pPr>
    </w:p>
    <w:p w14:paraId="1AD97C2E" w14:textId="77777777" w:rsidR="00590DFC" w:rsidRDefault="00590DFC" w:rsidP="0048120C">
      <w:pPr>
        <w:pStyle w:val="GraphicAnchor"/>
      </w:pPr>
    </w:p>
    <w:p w14:paraId="0241A06D" w14:textId="77777777" w:rsidR="00590DFC" w:rsidRDefault="00590DFC" w:rsidP="0048120C">
      <w:pPr>
        <w:pStyle w:val="GraphicAnchor"/>
      </w:pPr>
    </w:p>
    <w:p w14:paraId="5B0061F1" w14:textId="77777777" w:rsidR="00590DFC" w:rsidRDefault="00590DFC" w:rsidP="0048120C">
      <w:pPr>
        <w:pStyle w:val="GraphicAnchor"/>
      </w:pPr>
    </w:p>
    <w:p w14:paraId="598FDC79" w14:textId="77777777" w:rsidR="00590DFC" w:rsidRDefault="00590DFC" w:rsidP="0048120C">
      <w:pPr>
        <w:pStyle w:val="GraphicAnchor"/>
      </w:pPr>
    </w:p>
    <w:p w14:paraId="3E050121" w14:textId="77777777" w:rsidR="00590DFC" w:rsidRDefault="00590DFC"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385D6CBC" w14:textId="77777777" w:rsidTr="00EB7C2B">
        <w:trPr>
          <w:trHeight w:val="800"/>
        </w:trPr>
        <w:tc>
          <w:tcPr>
            <w:tcW w:w="2158" w:type="dxa"/>
            <w:gridSpan w:val="2"/>
            <w:tcBorders>
              <w:right w:val="single" w:sz="18" w:space="0" w:color="476166" w:themeColor="accent1"/>
            </w:tcBorders>
          </w:tcPr>
          <w:p w14:paraId="14538618"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4C0A3A" w14:textId="20FA5495" w:rsidR="0048120C" w:rsidRDefault="00527334" w:rsidP="00EB7C2B">
            <w:pPr>
              <w:pStyle w:val="Heading4"/>
            </w:pPr>
            <w:r>
              <w:t>TECH STACK</w:t>
            </w:r>
          </w:p>
        </w:tc>
        <w:tc>
          <w:tcPr>
            <w:tcW w:w="2158" w:type="dxa"/>
            <w:gridSpan w:val="2"/>
            <w:tcBorders>
              <w:left w:val="single" w:sz="18" w:space="0" w:color="476166" w:themeColor="accent1"/>
            </w:tcBorders>
          </w:tcPr>
          <w:p w14:paraId="77314628" w14:textId="77777777" w:rsidR="0048120C" w:rsidRDefault="0048120C"/>
        </w:tc>
      </w:tr>
      <w:tr w:rsidR="0048120C" w14:paraId="31F649EB" w14:textId="77777777" w:rsidTr="00EB7C2B">
        <w:tc>
          <w:tcPr>
            <w:tcW w:w="2158" w:type="dxa"/>
            <w:gridSpan w:val="2"/>
          </w:tcPr>
          <w:p w14:paraId="73213A0A" w14:textId="77777777" w:rsidR="0048120C" w:rsidRDefault="0048120C"/>
        </w:tc>
        <w:tc>
          <w:tcPr>
            <w:tcW w:w="2158" w:type="dxa"/>
            <w:tcBorders>
              <w:top w:val="single" w:sz="18" w:space="0" w:color="476166" w:themeColor="accent1"/>
            </w:tcBorders>
          </w:tcPr>
          <w:p w14:paraId="5CBC985A" w14:textId="77777777" w:rsidR="0048120C" w:rsidRDefault="0048120C"/>
        </w:tc>
        <w:tc>
          <w:tcPr>
            <w:tcW w:w="2158" w:type="dxa"/>
            <w:tcBorders>
              <w:top w:val="single" w:sz="18" w:space="0" w:color="476166" w:themeColor="accent1"/>
            </w:tcBorders>
          </w:tcPr>
          <w:p w14:paraId="4A2DA550" w14:textId="77777777" w:rsidR="0048120C" w:rsidRDefault="0048120C"/>
        </w:tc>
        <w:tc>
          <w:tcPr>
            <w:tcW w:w="2158" w:type="dxa"/>
            <w:tcBorders>
              <w:top w:val="single" w:sz="18" w:space="0" w:color="476166" w:themeColor="accent1"/>
            </w:tcBorders>
          </w:tcPr>
          <w:p w14:paraId="542BC820" w14:textId="77777777" w:rsidR="0048120C" w:rsidRDefault="0048120C"/>
        </w:tc>
        <w:tc>
          <w:tcPr>
            <w:tcW w:w="2158" w:type="dxa"/>
            <w:gridSpan w:val="2"/>
          </w:tcPr>
          <w:p w14:paraId="2EA95A34" w14:textId="77777777" w:rsidR="0048120C" w:rsidRDefault="0048120C"/>
        </w:tc>
      </w:tr>
      <w:tr w:rsidR="0048120C" w14:paraId="391A989A" w14:textId="77777777" w:rsidTr="00527334">
        <w:trPr>
          <w:trHeight w:val="3024"/>
        </w:trPr>
        <w:tc>
          <w:tcPr>
            <w:tcW w:w="1079" w:type="dxa"/>
          </w:tcPr>
          <w:p w14:paraId="507E8BB8" w14:textId="77777777" w:rsidR="0048120C" w:rsidRDefault="0048120C"/>
        </w:tc>
        <w:tc>
          <w:tcPr>
            <w:tcW w:w="8632" w:type="dxa"/>
            <w:gridSpan w:val="5"/>
            <w:tcBorders>
              <w:top w:val="single" w:sz="18" w:space="0" w:color="476166" w:themeColor="accent1"/>
              <w:bottom w:val="single" w:sz="18" w:space="0" w:color="476166" w:themeColor="accent1"/>
            </w:tcBorders>
          </w:tcPr>
          <w:p w14:paraId="05256B27" w14:textId="77777777" w:rsidR="00527334" w:rsidRDefault="00527334" w:rsidP="00527334">
            <w:pPr>
              <w:pStyle w:val="Text"/>
              <w:ind w:left="720"/>
            </w:pPr>
          </w:p>
          <w:p w14:paraId="0C64F240" w14:textId="71D7F6D6" w:rsidR="0048120C" w:rsidRDefault="00527334" w:rsidP="00527334">
            <w:pPr>
              <w:pStyle w:val="Text"/>
              <w:numPr>
                <w:ilvl w:val="0"/>
                <w:numId w:val="2"/>
              </w:numPr>
            </w:pPr>
            <w:r>
              <w:t>Visual Studio Code</w:t>
            </w:r>
          </w:p>
          <w:p w14:paraId="7461EDBD" w14:textId="6C671F8D" w:rsidR="00527334" w:rsidRDefault="00527334" w:rsidP="00527334">
            <w:pPr>
              <w:pStyle w:val="Text"/>
              <w:numPr>
                <w:ilvl w:val="0"/>
                <w:numId w:val="2"/>
              </w:numPr>
            </w:pPr>
            <w:r>
              <w:t>Xampp (Apache, MySQL)</w:t>
            </w:r>
          </w:p>
          <w:p w14:paraId="4B596226" w14:textId="77777777" w:rsidR="00527334" w:rsidRDefault="00527334" w:rsidP="00527334">
            <w:pPr>
              <w:pStyle w:val="Text"/>
              <w:numPr>
                <w:ilvl w:val="0"/>
                <w:numId w:val="2"/>
              </w:numPr>
            </w:pPr>
            <w:r>
              <w:t>PHP</w:t>
            </w:r>
          </w:p>
          <w:p w14:paraId="52222692" w14:textId="77777777" w:rsidR="00527334" w:rsidRDefault="00527334" w:rsidP="00527334">
            <w:pPr>
              <w:pStyle w:val="Text"/>
              <w:numPr>
                <w:ilvl w:val="0"/>
                <w:numId w:val="2"/>
              </w:numPr>
            </w:pPr>
            <w:r>
              <w:t>Composer</w:t>
            </w:r>
          </w:p>
          <w:p w14:paraId="74D13D78" w14:textId="0C9F9CAA" w:rsidR="00527334" w:rsidRDefault="00527334" w:rsidP="00527334">
            <w:pPr>
              <w:pStyle w:val="Text"/>
              <w:numPr>
                <w:ilvl w:val="0"/>
                <w:numId w:val="2"/>
              </w:numPr>
            </w:pPr>
            <w:r>
              <w:t>Stater Kit: Laravel Breeze</w:t>
            </w:r>
          </w:p>
          <w:p w14:paraId="74912F91" w14:textId="066FC066" w:rsidR="00527334" w:rsidRDefault="00527334" w:rsidP="00527334">
            <w:pPr>
              <w:pStyle w:val="Text"/>
              <w:numPr>
                <w:ilvl w:val="0"/>
                <w:numId w:val="2"/>
              </w:numPr>
            </w:pPr>
            <w:r>
              <w:t>CSS Framework: Bootstrap</w:t>
            </w:r>
          </w:p>
          <w:p w14:paraId="4AD612B7" w14:textId="6B891ECE" w:rsidR="00527334" w:rsidRDefault="00527334" w:rsidP="00527334">
            <w:pPr>
              <w:pStyle w:val="Text"/>
              <w:numPr>
                <w:ilvl w:val="0"/>
                <w:numId w:val="2"/>
              </w:numPr>
            </w:pPr>
            <w:r>
              <w:t>JavaScript</w:t>
            </w:r>
          </w:p>
          <w:p w14:paraId="0FA41619" w14:textId="6F055886" w:rsidR="00527334" w:rsidRPr="00527334" w:rsidRDefault="00527334" w:rsidP="00527334">
            <w:pPr>
              <w:pStyle w:val="Text"/>
              <w:numPr>
                <w:ilvl w:val="0"/>
                <w:numId w:val="2"/>
              </w:numPr>
            </w:pPr>
            <w:r>
              <w:t>Database Used: MySQL</w:t>
            </w:r>
          </w:p>
        </w:tc>
        <w:tc>
          <w:tcPr>
            <w:tcW w:w="1079" w:type="dxa"/>
          </w:tcPr>
          <w:p w14:paraId="24F07DE6" w14:textId="77777777" w:rsidR="0048120C" w:rsidRDefault="0048120C"/>
        </w:tc>
      </w:tr>
    </w:tbl>
    <w:p w14:paraId="1B6579FA" w14:textId="77777777" w:rsidR="00EB7C2B" w:rsidRDefault="00EB7C2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527334" w14:paraId="4DE147AA" w14:textId="77777777" w:rsidTr="001712E4">
        <w:trPr>
          <w:trHeight w:val="800"/>
        </w:trPr>
        <w:tc>
          <w:tcPr>
            <w:tcW w:w="2158" w:type="dxa"/>
            <w:gridSpan w:val="2"/>
            <w:tcBorders>
              <w:right w:val="single" w:sz="18" w:space="0" w:color="476166" w:themeColor="accent1"/>
            </w:tcBorders>
          </w:tcPr>
          <w:p w14:paraId="58C83A51" w14:textId="77777777" w:rsidR="00527334" w:rsidRDefault="00527334"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7224EC" w14:textId="17BB6CE1" w:rsidR="00527334" w:rsidRDefault="00527334" w:rsidP="001712E4">
            <w:pPr>
              <w:pStyle w:val="Heading4"/>
            </w:pPr>
            <w:r>
              <w:t>PROJECT</w:t>
            </w:r>
            <w:r w:rsidR="00E2635B">
              <w:t xml:space="preserve"> SETUP</w:t>
            </w:r>
            <w:r>
              <w:t xml:space="preserve"> GUIDE</w:t>
            </w:r>
          </w:p>
        </w:tc>
        <w:tc>
          <w:tcPr>
            <w:tcW w:w="2158" w:type="dxa"/>
            <w:gridSpan w:val="2"/>
            <w:tcBorders>
              <w:left w:val="single" w:sz="18" w:space="0" w:color="476166" w:themeColor="accent1"/>
            </w:tcBorders>
          </w:tcPr>
          <w:p w14:paraId="79FF2FFF" w14:textId="77777777" w:rsidR="00527334" w:rsidRDefault="00527334" w:rsidP="001712E4"/>
        </w:tc>
      </w:tr>
      <w:tr w:rsidR="00527334" w14:paraId="22F7AFA7" w14:textId="77777777" w:rsidTr="001712E4">
        <w:tc>
          <w:tcPr>
            <w:tcW w:w="2158" w:type="dxa"/>
            <w:gridSpan w:val="2"/>
          </w:tcPr>
          <w:p w14:paraId="568732AD" w14:textId="77777777" w:rsidR="00527334" w:rsidRDefault="00527334" w:rsidP="001712E4"/>
        </w:tc>
        <w:tc>
          <w:tcPr>
            <w:tcW w:w="2158" w:type="dxa"/>
            <w:tcBorders>
              <w:top w:val="single" w:sz="18" w:space="0" w:color="476166" w:themeColor="accent1"/>
            </w:tcBorders>
          </w:tcPr>
          <w:p w14:paraId="1BB00299" w14:textId="77777777" w:rsidR="00527334" w:rsidRDefault="00527334" w:rsidP="001712E4"/>
        </w:tc>
        <w:tc>
          <w:tcPr>
            <w:tcW w:w="2158" w:type="dxa"/>
            <w:tcBorders>
              <w:top w:val="single" w:sz="18" w:space="0" w:color="476166" w:themeColor="accent1"/>
            </w:tcBorders>
          </w:tcPr>
          <w:p w14:paraId="4A6062B3" w14:textId="77777777" w:rsidR="00527334" w:rsidRDefault="00527334" w:rsidP="001712E4"/>
        </w:tc>
        <w:tc>
          <w:tcPr>
            <w:tcW w:w="2158" w:type="dxa"/>
            <w:tcBorders>
              <w:top w:val="single" w:sz="18" w:space="0" w:color="476166" w:themeColor="accent1"/>
            </w:tcBorders>
          </w:tcPr>
          <w:p w14:paraId="6EB752ED" w14:textId="77777777" w:rsidR="00527334" w:rsidRDefault="00527334" w:rsidP="001712E4"/>
        </w:tc>
        <w:tc>
          <w:tcPr>
            <w:tcW w:w="2158" w:type="dxa"/>
            <w:gridSpan w:val="2"/>
          </w:tcPr>
          <w:p w14:paraId="09F54F81" w14:textId="77777777" w:rsidR="00527334" w:rsidRDefault="00527334" w:rsidP="001712E4"/>
        </w:tc>
      </w:tr>
      <w:tr w:rsidR="00527334" w14:paraId="073DCBE6" w14:textId="77777777" w:rsidTr="001712E4">
        <w:trPr>
          <w:trHeight w:val="3204"/>
        </w:trPr>
        <w:tc>
          <w:tcPr>
            <w:tcW w:w="1079" w:type="dxa"/>
          </w:tcPr>
          <w:p w14:paraId="131A5E75" w14:textId="77777777" w:rsidR="00527334" w:rsidRDefault="00527334" w:rsidP="001712E4"/>
        </w:tc>
        <w:tc>
          <w:tcPr>
            <w:tcW w:w="8632" w:type="dxa"/>
            <w:gridSpan w:val="5"/>
            <w:tcBorders>
              <w:top w:val="single" w:sz="18" w:space="0" w:color="476166" w:themeColor="accent1"/>
              <w:bottom w:val="single" w:sz="18" w:space="0" w:color="476166" w:themeColor="accent1"/>
            </w:tcBorders>
          </w:tcPr>
          <w:p w14:paraId="75A6583C" w14:textId="77777777" w:rsidR="00527334" w:rsidRDefault="00527334" w:rsidP="001712E4">
            <w:pPr>
              <w:pStyle w:val="Text"/>
              <w:ind w:left="720"/>
            </w:pPr>
          </w:p>
          <w:p w14:paraId="76C2B79A" w14:textId="5D56A8C7" w:rsidR="00E2635B" w:rsidRDefault="00E2635B" w:rsidP="001712E4">
            <w:pPr>
              <w:pStyle w:val="Text"/>
              <w:ind w:left="720"/>
            </w:pPr>
            <w:r w:rsidRPr="00E2635B">
              <w:t>This guide provides step-by-step instructions to set up and execute the TBC Career Quest project. Please follow these steps carefully to ensure the application runs smoothly.</w:t>
            </w:r>
          </w:p>
          <w:p w14:paraId="280CFE2C" w14:textId="77777777" w:rsidR="00527334" w:rsidRDefault="00527334" w:rsidP="00E2635B">
            <w:pPr>
              <w:pStyle w:val="Text"/>
            </w:pPr>
          </w:p>
          <w:p w14:paraId="2C1EE2BE" w14:textId="77777777" w:rsidR="00E2635B" w:rsidRPr="00E2635B" w:rsidRDefault="00E2635B" w:rsidP="00E2635B">
            <w:pPr>
              <w:pStyle w:val="Text"/>
              <w:rPr>
                <w:b/>
                <w:bCs/>
              </w:rPr>
            </w:pPr>
            <w:r w:rsidRPr="00E2635B">
              <w:rPr>
                <w:b/>
                <w:bCs/>
              </w:rPr>
              <w:t>1. Setup the Environment</w:t>
            </w:r>
          </w:p>
          <w:p w14:paraId="37ED4F1E" w14:textId="77777777" w:rsidR="00E2635B" w:rsidRPr="00E2635B" w:rsidRDefault="00E2635B" w:rsidP="00E2635B">
            <w:pPr>
              <w:pStyle w:val="Text"/>
              <w:numPr>
                <w:ilvl w:val="0"/>
                <w:numId w:val="4"/>
              </w:numPr>
            </w:pPr>
            <w:r w:rsidRPr="00E2635B">
              <w:t>Create a .env file in the root directory of the project. The .env file is required for configuring the project and has been excluded from the repository for security purposes.</w:t>
            </w:r>
          </w:p>
          <w:p w14:paraId="2600FF4D" w14:textId="77777777" w:rsidR="00E2635B" w:rsidRPr="00E2635B" w:rsidRDefault="00E2635B" w:rsidP="00E2635B">
            <w:pPr>
              <w:pStyle w:val="Text"/>
              <w:numPr>
                <w:ilvl w:val="0"/>
                <w:numId w:val="4"/>
              </w:numPr>
            </w:pPr>
            <w:r w:rsidRPr="00E2635B">
              <w:t>Add your SMTP credentials in the .env file to enable email functionality (e.g., for notifications or password resets).</w:t>
            </w:r>
          </w:p>
          <w:p w14:paraId="62B1CE0E" w14:textId="77777777" w:rsidR="00E2635B" w:rsidRDefault="00E2635B" w:rsidP="00E2635B">
            <w:pPr>
              <w:pStyle w:val="Text"/>
            </w:pPr>
          </w:p>
          <w:p w14:paraId="5F501D1D" w14:textId="77777777" w:rsidR="00E2635B" w:rsidRPr="00E2635B" w:rsidRDefault="00E2635B" w:rsidP="00E2635B">
            <w:pPr>
              <w:pStyle w:val="Text"/>
              <w:rPr>
                <w:b/>
                <w:bCs/>
              </w:rPr>
            </w:pPr>
            <w:r w:rsidRPr="00E2635B">
              <w:rPr>
                <w:b/>
                <w:bCs/>
              </w:rPr>
              <w:t>2. Database Configuration</w:t>
            </w:r>
          </w:p>
          <w:p w14:paraId="1F79C019" w14:textId="77777777" w:rsidR="00E2635B" w:rsidRPr="00E2635B" w:rsidRDefault="00E2635B" w:rsidP="00E2635B">
            <w:pPr>
              <w:pStyle w:val="Text"/>
              <w:numPr>
                <w:ilvl w:val="0"/>
                <w:numId w:val="5"/>
              </w:numPr>
            </w:pPr>
            <w:r w:rsidRPr="00E2635B">
              <w:t>Ensure you have a MySQL server running.</w:t>
            </w:r>
          </w:p>
          <w:p w14:paraId="4DD8A140" w14:textId="2ECBF1A2" w:rsidR="00E2635B" w:rsidRPr="00E2635B" w:rsidRDefault="00E2635B" w:rsidP="00E2635B">
            <w:pPr>
              <w:pStyle w:val="Text"/>
              <w:numPr>
                <w:ilvl w:val="0"/>
                <w:numId w:val="5"/>
              </w:numPr>
            </w:pPr>
            <w:r w:rsidRPr="00E2635B">
              <w:t>Run the following command to migrate the database and create all necessary tables:</w:t>
            </w:r>
          </w:p>
          <w:p w14:paraId="0AAEE853" w14:textId="77777777" w:rsidR="00E2635B" w:rsidRPr="00E2635B" w:rsidRDefault="00E2635B" w:rsidP="00E2635B">
            <w:pPr>
              <w:pStyle w:val="Text"/>
            </w:pPr>
            <w:r w:rsidRPr="00E2635B">
              <w:t>php artisan migrate</w:t>
            </w:r>
          </w:p>
          <w:p w14:paraId="731363FC" w14:textId="77777777" w:rsidR="00E2635B" w:rsidRPr="00E2635B" w:rsidRDefault="00E2635B" w:rsidP="00E2635B">
            <w:pPr>
              <w:pStyle w:val="Text"/>
              <w:numPr>
                <w:ilvl w:val="0"/>
                <w:numId w:val="5"/>
              </w:numPr>
            </w:pPr>
            <w:r w:rsidRPr="00E2635B">
              <w:t>A SQL file is provided in the repository. Import this file into your MySQL server to pre-populate the database structure and data.</w:t>
            </w:r>
          </w:p>
          <w:p w14:paraId="4A187F2E" w14:textId="025941ED" w:rsidR="00A45CE5" w:rsidRDefault="00E2635B" w:rsidP="00A45CE5">
            <w:pPr>
              <w:pStyle w:val="Text"/>
              <w:numPr>
                <w:ilvl w:val="0"/>
                <w:numId w:val="5"/>
              </w:numPr>
            </w:pPr>
            <w:r w:rsidRPr="00E2635B">
              <w:t>Update the .env file with your database credentials (e.g., DB_DATABASE, DB_USERNAME, DB_PASSWORD).</w:t>
            </w:r>
          </w:p>
          <w:p w14:paraId="7DE62188" w14:textId="77777777" w:rsidR="00E2635B" w:rsidRPr="00E2635B" w:rsidRDefault="00E2635B" w:rsidP="00E2635B">
            <w:pPr>
              <w:pStyle w:val="Text"/>
              <w:rPr>
                <w:b/>
                <w:bCs/>
              </w:rPr>
            </w:pPr>
            <w:r w:rsidRPr="00E2635B">
              <w:rPr>
                <w:b/>
                <w:bCs/>
              </w:rPr>
              <w:t>3. Run the Application</w:t>
            </w:r>
          </w:p>
          <w:p w14:paraId="00A162F5" w14:textId="77777777" w:rsidR="00E2635B" w:rsidRPr="00E2635B" w:rsidRDefault="00E2635B" w:rsidP="00E2635B">
            <w:pPr>
              <w:pStyle w:val="Text"/>
              <w:numPr>
                <w:ilvl w:val="0"/>
                <w:numId w:val="6"/>
              </w:numPr>
            </w:pPr>
            <w:r w:rsidRPr="00E2635B">
              <w:t>Start your MySQL server.</w:t>
            </w:r>
          </w:p>
          <w:p w14:paraId="4A5E10EB" w14:textId="77777777" w:rsidR="00E2635B" w:rsidRPr="00E2635B" w:rsidRDefault="00E2635B" w:rsidP="00E2635B">
            <w:pPr>
              <w:pStyle w:val="Text"/>
              <w:numPr>
                <w:ilvl w:val="0"/>
                <w:numId w:val="6"/>
              </w:numPr>
            </w:pPr>
            <w:r w:rsidRPr="00E2635B">
              <w:t>Launch the project server using the following command:</w:t>
            </w:r>
          </w:p>
          <w:p w14:paraId="581837E0" w14:textId="77777777" w:rsidR="00E2635B" w:rsidRPr="00E2635B" w:rsidRDefault="00E2635B" w:rsidP="00E2635B">
            <w:pPr>
              <w:pStyle w:val="Text"/>
            </w:pPr>
            <w:r w:rsidRPr="00E2635B">
              <w:t>php artisan serve</w:t>
            </w:r>
          </w:p>
          <w:p w14:paraId="2CFEDD2B" w14:textId="216D84ED" w:rsidR="00A45CE5" w:rsidRDefault="00E2635B" w:rsidP="00A45CE5">
            <w:pPr>
              <w:pStyle w:val="Text"/>
              <w:numPr>
                <w:ilvl w:val="0"/>
                <w:numId w:val="6"/>
              </w:numPr>
            </w:pPr>
            <w:r w:rsidRPr="00E2635B">
              <w:t xml:space="preserve">The project will now be accessible in your browser at </w:t>
            </w:r>
            <w:hyperlink r:id="rId12" w:history="1">
              <w:r w:rsidRPr="00E2635B">
                <w:rPr>
                  <w:rStyle w:val="Hyperlink"/>
                </w:rPr>
                <w:t>http://localhost:8000</w:t>
              </w:r>
            </w:hyperlink>
          </w:p>
          <w:p w14:paraId="3E0A00FB" w14:textId="77777777" w:rsidR="00A45CE5" w:rsidRDefault="00A45CE5" w:rsidP="00A45CE5">
            <w:pPr>
              <w:pStyle w:val="Text"/>
            </w:pPr>
          </w:p>
          <w:p w14:paraId="10C06F73" w14:textId="77777777" w:rsidR="00E2635B" w:rsidRPr="00E2635B" w:rsidRDefault="00E2635B" w:rsidP="00E2635B">
            <w:pPr>
              <w:pStyle w:val="Text"/>
              <w:rPr>
                <w:b/>
                <w:bCs/>
              </w:rPr>
            </w:pPr>
            <w:r w:rsidRPr="00E2635B">
              <w:rPr>
                <w:b/>
                <w:bCs/>
              </w:rPr>
              <w:lastRenderedPageBreak/>
              <w:t>4. Accessing the Application</w:t>
            </w:r>
          </w:p>
          <w:p w14:paraId="418056A2" w14:textId="77777777" w:rsidR="00E2635B" w:rsidRPr="00E2635B" w:rsidRDefault="00E2635B" w:rsidP="00E2635B">
            <w:pPr>
              <w:pStyle w:val="Text"/>
              <w:ind w:left="360"/>
              <w:rPr>
                <w:b/>
                <w:bCs/>
              </w:rPr>
            </w:pPr>
            <w:r w:rsidRPr="00E2635B">
              <w:rPr>
                <w:b/>
                <w:bCs/>
              </w:rPr>
              <w:t>Login Credentials</w:t>
            </w:r>
          </w:p>
          <w:p w14:paraId="7388661B" w14:textId="77777777" w:rsidR="00E2635B" w:rsidRPr="00E2635B" w:rsidRDefault="00E2635B" w:rsidP="00E2635B">
            <w:pPr>
              <w:pStyle w:val="Text"/>
              <w:numPr>
                <w:ilvl w:val="0"/>
                <w:numId w:val="7"/>
              </w:numPr>
            </w:pPr>
            <w:r w:rsidRPr="00E2635B">
              <w:rPr>
                <w:b/>
                <w:bCs/>
              </w:rPr>
              <w:t>Admin User</w:t>
            </w:r>
          </w:p>
          <w:p w14:paraId="52C2112B" w14:textId="77777777" w:rsidR="00E2635B" w:rsidRPr="00E2635B" w:rsidRDefault="00E2635B" w:rsidP="00E2635B">
            <w:pPr>
              <w:pStyle w:val="Text"/>
              <w:numPr>
                <w:ilvl w:val="1"/>
                <w:numId w:val="7"/>
              </w:numPr>
            </w:pPr>
            <w:r w:rsidRPr="00E2635B">
              <w:t>Email: atarun21@tbc.edu.np</w:t>
            </w:r>
          </w:p>
          <w:p w14:paraId="7A198618" w14:textId="77777777" w:rsidR="00E2635B" w:rsidRPr="00E2635B" w:rsidRDefault="00E2635B" w:rsidP="00E2635B">
            <w:pPr>
              <w:pStyle w:val="Text"/>
              <w:numPr>
                <w:ilvl w:val="1"/>
                <w:numId w:val="7"/>
              </w:numPr>
            </w:pPr>
            <w:r w:rsidRPr="00E2635B">
              <w:t>Password: Test123</w:t>
            </w:r>
          </w:p>
          <w:p w14:paraId="403A4101" w14:textId="77777777" w:rsidR="00E2635B" w:rsidRPr="00E2635B" w:rsidRDefault="00E2635B" w:rsidP="00E2635B">
            <w:pPr>
              <w:pStyle w:val="Text"/>
              <w:numPr>
                <w:ilvl w:val="0"/>
                <w:numId w:val="7"/>
              </w:numPr>
            </w:pPr>
            <w:r w:rsidRPr="00E2635B">
              <w:rPr>
                <w:b/>
                <w:bCs/>
              </w:rPr>
              <w:t>Standard User</w:t>
            </w:r>
          </w:p>
          <w:p w14:paraId="15DC87A0" w14:textId="77777777" w:rsidR="00E2635B" w:rsidRPr="00E2635B" w:rsidRDefault="00E2635B" w:rsidP="00E2635B">
            <w:pPr>
              <w:pStyle w:val="Text"/>
              <w:numPr>
                <w:ilvl w:val="1"/>
                <w:numId w:val="7"/>
              </w:numPr>
            </w:pPr>
            <w:r w:rsidRPr="00E2635B">
              <w:t>Email: Test@test.com</w:t>
            </w:r>
          </w:p>
          <w:p w14:paraId="484BCACF" w14:textId="77777777" w:rsidR="00E2635B" w:rsidRPr="00E2635B" w:rsidRDefault="00E2635B" w:rsidP="00E2635B">
            <w:pPr>
              <w:pStyle w:val="Text"/>
              <w:numPr>
                <w:ilvl w:val="1"/>
                <w:numId w:val="7"/>
              </w:numPr>
            </w:pPr>
            <w:r w:rsidRPr="00E2635B">
              <w:t>Password: Test123</w:t>
            </w:r>
          </w:p>
          <w:p w14:paraId="09C843A1" w14:textId="77777777" w:rsidR="00E2635B" w:rsidRPr="00E2635B" w:rsidRDefault="00E2635B" w:rsidP="00E2635B">
            <w:pPr>
              <w:pStyle w:val="Text"/>
              <w:ind w:left="360"/>
            </w:pPr>
          </w:p>
          <w:p w14:paraId="0BA9CD8D" w14:textId="77777777" w:rsidR="00E2635B" w:rsidRPr="00E2635B" w:rsidRDefault="00E2635B" w:rsidP="00E2635B">
            <w:pPr>
              <w:pStyle w:val="Text"/>
              <w:rPr>
                <w:b/>
                <w:bCs/>
              </w:rPr>
            </w:pPr>
            <w:r w:rsidRPr="00E2635B">
              <w:rPr>
                <w:b/>
                <w:bCs/>
              </w:rPr>
              <w:t>5. Roles and Access</w:t>
            </w:r>
          </w:p>
          <w:p w14:paraId="0C3F58B7" w14:textId="77777777" w:rsidR="00E2635B" w:rsidRPr="00E2635B" w:rsidRDefault="00E2635B" w:rsidP="00E2635B">
            <w:pPr>
              <w:pStyle w:val="Text"/>
              <w:rPr>
                <w:b/>
                <w:bCs/>
              </w:rPr>
            </w:pPr>
            <w:r w:rsidRPr="00E2635B">
              <w:rPr>
                <w:b/>
                <w:bCs/>
              </w:rPr>
              <w:t>Admin</w:t>
            </w:r>
          </w:p>
          <w:p w14:paraId="753B2AAF" w14:textId="77777777" w:rsidR="00E2635B" w:rsidRPr="00E2635B" w:rsidRDefault="00E2635B" w:rsidP="00E2635B">
            <w:pPr>
              <w:pStyle w:val="Text"/>
              <w:numPr>
                <w:ilvl w:val="0"/>
                <w:numId w:val="8"/>
              </w:numPr>
            </w:pPr>
            <w:r w:rsidRPr="00E2635B">
              <w:t>Admin users will see the same interface as standard users upon login.</w:t>
            </w:r>
          </w:p>
          <w:p w14:paraId="79E18357" w14:textId="77777777" w:rsidR="00E2635B" w:rsidRPr="00E2635B" w:rsidRDefault="00E2635B" w:rsidP="00E2635B">
            <w:pPr>
              <w:pStyle w:val="Text"/>
              <w:numPr>
                <w:ilvl w:val="0"/>
                <w:numId w:val="8"/>
              </w:numPr>
            </w:pPr>
            <w:r w:rsidRPr="00E2635B">
              <w:t xml:space="preserve">Admins have an additional </w:t>
            </w:r>
            <w:r w:rsidRPr="00E2635B">
              <w:rPr>
                <w:b/>
                <w:bCs/>
              </w:rPr>
              <w:t>Admin Panel</w:t>
            </w:r>
            <w:r w:rsidRPr="00E2635B">
              <w:t xml:space="preserve"> option in the header menu. This panel provides </w:t>
            </w:r>
            <w:r w:rsidRPr="00E2635B">
              <w:rPr>
                <w:b/>
                <w:bCs/>
              </w:rPr>
              <w:t>master control</w:t>
            </w:r>
            <w:r w:rsidRPr="00E2635B">
              <w:t>, including:</w:t>
            </w:r>
          </w:p>
          <w:p w14:paraId="5B78A5E7" w14:textId="77777777" w:rsidR="00E2635B" w:rsidRPr="00E2635B" w:rsidRDefault="00E2635B" w:rsidP="00E2635B">
            <w:pPr>
              <w:pStyle w:val="Text"/>
              <w:numPr>
                <w:ilvl w:val="1"/>
                <w:numId w:val="8"/>
              </w:numPr>
            </w:pPr>
            <w:r w:rsidRPr="00E2635B">
              <w:t>Deleting jobs</w:t>
            </w:r>
          </w:p>
          <w:p w14:paraId="3E816E27" w14:textId="77777777" w:rsidR="00E2635B" w:rsidRPr="00E2635B" w:rsidRDefault="00E2635B" w:rsidP="00E2635B">
            <w:pPr>
              <w:pStyle w:val="Text"/>
              <w:numPr>
                <w:ilvl w:val="1"/>
                <w:numId w:val="8"/>
              </w:numPr>
            </w:pPr>
            <w:r w:rsidRPr="00E2635B">
              <w:t>Editing job details</w:t>
            </w:r>
          </w:p>
          <w:p w14:paraId="066BA2D7" w14:textId="77777777" w:rsidR="00E2635B" w:rsidRPr="00E2635B" w:rsidRDefault="00E2635B" w:rsidP="00E2635B">
            <w:pPr>
              <w:pStyle w:val="Text"/>
              <w:numPr>
                <w:ilvl w:val="1"/>
                <w:numId w:val="8"/>
              </w:numPr>
            </w:pPr>
            <w:r w:rsidRPr="00E2635B">
              <w:t>Featuring jobs</w:t>
            </w:r>
          </w:p>
          <w:p w14:paraId="6A52CF52" w14:textId="77777777" w:rsidR="00E2635B" w:rsidRPr="00E2635B" w:rsidRDefault="00E2635B" w:rsidP="00E2635B">
            <w:pPr>
              <w:pStyle w:val="Text"/>
              <w:numPr>
                <w:ilvl w:val="1"/>
                <w:numId w:val="8"/>
              </w:numPr>
            </w:pPr>
            <w:r w:rsidRPr="00E2635B">
              <w:t>Managing user-created jobs</w:t>
            </w:r>
          </w:p>
          <w:p w14:paraId="05E865FE" w14:textId="77777777" w:rsidR="00E2635B" w:rsidRPr="00E2635B" w:rsidRDefault="00E2635B" w:rsidP="00E2635B">
            <w:pPr>
              <w:pStyle w:val="Text"/>
              <w:numPr>
                <w:ilvl w:val="1"/>
                <w:numId w:val="8"/>
              </w:numPr>
            </w:pPr>
            <w:r w:rsidRPr="00E2635B">
              <w:t>Overseeing all other functionalities</w:t>
            </w:r>
          </w:p>
          <w:p w14:paraId="3F9D75A6" w14:textId="77777777" w:rsidR="00E2635B" w:rsidRPr="00E2635B" w:rsidRDefault="00E2635B" w:rsidP="00E2635B">
            <w:pPr>
              <w:pStyle w:val="Text"/>
              <w:rPr>
                <w:b/>
                <w:bCs/>
              </w:rPr>
            </w:pPr>
            <w:r w:rsidRPr="00E2635B">
              <w:rPr>
                <w:b/>
                <w:bCs/>
              </w:rPr>
              <w:t>Standard User</w:t>
            </w:r>
          </w:p>
          <w:p w14:paraId="16B739DF" w14:textId="77777777" w:rsidR="00E2635B" w:rsidRPr="00E2635B" w:rsidRDefault="00E2635B" w:rsidP="00E2635B">
            <w:pPr>
              <w:pStyle w:val="Text"/>
              <w:numPr>
                <w:ilvl w:val="0"/>
                <w:numId w:val="9"/>
              </w:numPr>
            </w:pPr>
            <w:r w:rsidRPr="00E2635B">
              <w:t>Standard users can:</w:t>
            </w:r>
          </w:p>
          <w:p w14:paraId="0E33EE51" w14:textId="77777777" w:rsidR="00E2635B" w:rsidRPr="00E2635B" w:rsidRDefault="00E2635B" w:rsidP="00E2635B">
            <w:pPr>
              <w:pStyle w:val="Text"/>
              <w:numPr>
                <w:ilvl w:val="1"/>
                <w:numId w:val="9"/>
              </w:numPr>
            </w:pPr>
            <w:r w:rsidRPr="00E2635B">
              <w:t>Apply for jobs.</w:t>
            </w:r>
          </w:p>
          <w:p w14:paraId="794A45C8" w14:textId="77777777" w:rsidR="00E2635B" w:rsidRPr="00E2635B" w:rsidRDefault="00E2635B" w:rsidP="00E2635B">
            <w:pPr>
              <w:pStyle w:val="Text"/>
              <w:numPr>
                <w:ilvl w:val="1"/>
                <w:numId w:val="9"/>
              </w:numPr>
            </w:pPr>
            <w:r w:rsidRPr="00E2635B">
              <w:t>Create jobs for others to apply to.</w:t>
            </w:r>
          </w:p>
          <w:p w14:paraId="5CBCA02E" w14:textId="77777777" w:rsidR="001E590D" w:rsidRDefault="00E2635B" w:rsidP="001E590D">
            <w:pPr>
              <w:pStyle w:val="Text"/>
              <w:numPr>
                <w:ilvl w:val="0"/>
                <w:numId w:val="9"/>
              </w:numPr>
            </w:pPr>
            <w:r w:rsidRPr="00E2635B">
              <w:rPr>
                <w:b/>
                <w:bCs/>
              </w:rPr>
              <w:t>Note</w:t>
            </w:r>
            <w:r w:rsidRPr="00E2635B">
              <w:t>: Users cannot apply for the jobs they create themselves.</w:t>
            </w:r>
          </w:p>
          <w:p w14:paraId="0A132BDE" w14:textId="0EEE082F" w:rsidR="00E2635B" w:rsidRPr="00E2635B" w:rsidRDefault="00E2635B" w:rsidP="001E590D">
            <w:pPr>
              <w:pStyle w:val="Text"/>
            </w:pPr>
            <w:r w:rsidRPr="001E590D">
              <w:rPr>
                <w:b/>
                <w:bCs/>
              </w:rPr>
              <w:t xml:space="preserve">6. </w:t>
            </w:r>
            <w:r w:rsidRPr="00E2635B">
              <w:rPr>
                <w:b/>
                <w:bCs/>
              </w:rPr>
              <w:t>Additional Notes</w:t>
            </w:r>
          </w:p>
          <w:p w14:paraId="1C86A61D" w14:textId="77777777" w:rsidR="00E2635B" w:rsidRPr="00E2635B" w:rsidRDefault="00E2635B" w:rsidP="00E2635B">
            <w:pPr>
              <w:pStyle w:val="Text"/>
              <w:numPr>
                <w:ilvl w:val="0"/>
                <w:numId w:val="10"/>
              </w:numPr>
            </w:pPr>
            <w:r w:rsidRPr="00E2635B">
              <w:t>Ensure all required dependencies are installed using:</w:t>
            </w:r>
          </w:p>
          <w:p w14:paraId="2DDDD7DB" w14:textId="77777777" w:rsidR="00E2635B" w:rsidRPr="00E2635B" w:rsidRDefault="00E2635B" w:rsidP="00E2635B">
            <w:pPr>
              <w:pStyle w:val="Text"/>
            </w:pPr>
            <w:r w:rsidRPr="00E2635B">
              <w:t>composer install</w:t>
            </w:r>
          </w:p>
          <w:p w14:paraId="32AEB17E" w14:textId="77777777" w:rsidR="00E2635B" w:rsidRPr="00E2635B" w:rsidRDefault="00E2635B" w:rsidP="00E2635B">
            <w:pPr>
              <w:pStyle w:val="Text"/>
            </w:pPr>
            <w:r w:rsidRPr="00E2635B">
              <w:t>npm install</w:t>
            </w:r>
          </w:p>
          <w:p w14:paraId="72DC0CCE" w14:textId="77777777" w:rsidR="00E2635B" w:rsidRPr="00E2635B" w:rsidRDefault="00E2635B" w:rsidP="00E2635B">
            <w:pPr>
              <w:pStyle w:val="Text"/>
            </w:pPr>
            <w:r w:rsidRPr="00E2635B">
              <w:t>npm run dev</w:t>
            </w:r>
          </w:p>
          <w:p w14:paraId="7EE43976" w14:textId="77777777" w:rsidR="00E2635B" w:rsidRPr="00E2635B" w:rsidRDefault="00E2635B" w:rsidP="00E2635B">
            <w:pPr>
              <w:pStyle w:val="Text"/>
              <w:numPr>
                <w:ilvl w:val="0"/>
                <w:numId w:val="10"/>
              </w:numPr>
            </w:pPr>
            <w:r w:rsidRPr="00E2635B">
              <w:t>Test the application after setup to confirm all features are functioning as intended.</w:t>
            </w:r>
          </w:p>
          <w:p w14:paraId="67BCC9C3" w14:textId="06C97B9B" w:rsidR="00E2635B" w:rsidRPr="00527334" w:rsidRDefault="00E2635B" w:rsidP="00E2635B">
            <w:pPr>
              <w:pStyle w:val="Text"/>
            </w:pPr>
          </w:p>
        </w:tc>
        <w:tc>
          <w:tcPr>
            <w:tcW w:w="1079" w:type="dxa"/>
          </w:tcPr>
          <w:p w14:paraId="509535CD" w14:textId="77777777" w:rsidR="00527334" w:rsidRDefault="00527334" w:rsidP="001712E4"/>
        </w:tc>
      </w:tr>
    </w:tbl>
    <w:p w14:paraId="21FD7253"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tblGrid>
      <w:tr w:rsidR="001E590D" w14:paraId="588E985D" w14:textId="77777777" w:rsidTr="001712E4">
        <w:trPr>
          <w:gridAfter w:val="1"/>
          <w:wAfter w:w="1079" w:type="dxa"/>
          <w:trHeight w:val="800"/>
        </w:trPr>
        <w:tc>
          <w:tcPr>
            <w:tcW w:w="2158" w:type="dxa"/>
            <w:gridSpan w:val="2"/>
            <w:tcBorders>
              <w:right w:val="single" w:sz="18" w:space="0" w:color="476166" w:themeColor="accent1"/>
            </w:tcBorders>
          </w:tcPr>
          <w:p w14:paraId="388C7BA2" w14:textId="77777777" w:rsidR="001E590D" w:rsidRDefault="001E590D"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6FB565" w14:textId="224A030B" w:rsidR="001E590D" w:rsidRDefault="001E590D" w:rsidP="001712E4">
            <w:pPr>
              <w:pStyle w:val="Heading4"/>
            </w:pPr>
            <w:r>
              <w:t>EXTENDED FEATURES LIST</w:t>
            </w:r>
          </w:p>
        </w:tc>
      </w:tr>
      <w:tr w:rsidR="001E590D" w14:paraId="16286D20" w14:textId="77777777" w:rsidTr="001712E4">
        <w:trPr>
          <w:gridAfter w:val="1"/>
          <w:wAfter w:w="1079" w:type="dxa"/>
        </w:trPr>
        <w:tc>
          <w:tcPr>
            <w:tcW w:w="2158" w:type="dxa"/>
            <w:gridSpan w:val="2"/>
          </w:tcPr>
          <w:p w14:paraId="71781C39" w14:textId="77777777" w:rsidR="001E590D" w:rsidRDefault="001E590D" w:rsidP="001712E4"/>
        </w:tc>
        <w:tc>
          <w:tcPr>
            <w:tcW w:w="2158" w:type="dxa"/>
            <w:tcBorders>
              <w:top w:val="single" w:sz="18" w:space="0" w:color="476166" w:themeColor="accent1"/>
            </w:tcBorders>
          </w:tcPr>
          <w:p w14:paraId="27DFA65A" w14:textId="77777777" w:rsidR="001E590D" w:rsidRDefault="001E590D" w:rsidP="001712E4"/>
        </w:tc>
        <w:tc>
          <w:tcPr>
            <w:tcW w:w="2158" w:type="dxa"/>
            <w:tcBorders>
              <w:top w:val="single" w:sz="18" w:space="0" w:color="476166" w:themeColor="accent1"/>
            </w:tcBorders>
          </w:tcPr>
          <w:p w14:paraId="49FD970C" w14:textId="77777777" w:rsidR="001E590D" w:rsidRDefault="001E590D" w:rsidP="001712E4"/>
        </w:tc>
        <w:tc>
          <w:tcPr>
            <w:tcW w:w="2158" w:type="dxa"/>
            <w:tcBorders>
              <w:top w:val="single" w:sz="18" w:space="0" w:color="476166" w:themeColor="accent1"/>
            </w:tcBorders>
          </w:tcPr>
          <w:p w14:paraId="209884B9" w14:textId="77777777" w:rsidR="001E590D" w:rsidRDefault="001E590D" w:rsidP="001712E4"/>
        </w:tc>
      </w:tr>
      <w:tr w:rsidR="001E590D" w:rsidRPr="00527334" w14:paraId="57CD144F" w14:textId="77777777" w:rsidTr="001E590D">
        <w:trPr>
          <w:trHeight w:val="2295"/>
        </w:trPr>
        <w:tc>
          <w:tcPr>
            <w:tcW w:w="1079" w:type="dxa"/>
          </w:tcPr>
          <w:p w14:paraId="27EF15C8" w14:textId="77777777" w:rsidR="001E590D" w:rsidRDefault="001E590D" w:rsidP="001712E4"/>
        </w:tc>
        <w:tc>
          <w:tcPr>
            <w:tcW w:w="8632" w:type="dxa"/>
            <w:gridSpan w:val="5"/>
            <w:tcBorders>
              <w:top w:val="single" w:sz="18" w:space="0" w:color="476166" w:themeColor="accent1"/>
              <w:bottom w:val="single" w:sz="18" w:space="0" w:color="476166" w:themeColor="accent1"/>
            </w:tcBorders>
          </w:tcPr>
          <w:p w14:paraId="1A235321" w14:textId="77777777" w:rsidR="001E590D" w:rsidRDefault="001E590D" w:rsidP="001712E4">
            <w:pPr>
              <w:pStyle w:val="Text"/>
              <w:ind w:left="720"/>
            </w:pPr>
          </w:p>
          <w:p w14:paraId="521B81F9" w14:textId="77777777" w:rsidR="001E590D" w:rsidRDefault="001E590D" w:rsidP="001E590D">
            <w:pPr>
              <w:pStyle w:val="Text"/>
              <w:numPr>
                <w:ilvl w:val="0"/>
                <w:numId w:val="11"/>
              </w:numPr>
            </w:pPr>
            <w:r>
              <w:t xml:space="preserve">Email Notification </w:t>
            </w:r>
          </w:p>
          <w:p w14:paraId="55DA2059" w14:textId="77777777" w:rsidR="001E590D" w:rsidRDefault="001E590D" w:rsidP="001E590D">
            <w:pPr>
              <w:pStyle w:val="Text"/>
              <w:numPr>
                <w:ilvl w:val="0"/>
                <w:numId w:val="11"/>
              </w:numPr>
            </w:pPr>
            <w:r>
              <w:t>Reset Password</w:t>
            </w:r>
          </w:p>
          <w:p w14:paraId="6D6EF399" w14:textId="77777777" w:rsidR="001E590D" w:rsidRDefault="001E590D" w:rsidP="001E590D">
            <w:pPr>
              <w:pStyle w:val="Text"/>
              <w:numPr>
                <w:ilvl w:val="0"/>
                <w:numId w:val="11"/>
              </w:numPr>
            </w:pPr>
            <w:r>
              <w:t>Pagination</w:t>
            </w:r>
          </w:p>
          <w:p w14:paraId="62681310" w14:textId="77777777" w:rsidR="001E590D" w:rsidRDefault="001E590D" w:rsidP="001E590D">
            <w:pPr>
              <w:pStyle w:val="Text"/>
              <w:numPr>
                <w:ilvl w:val="0"/>
                <w:numId w:val="11"/>
              </w:numPr>
            </w:pPr>
            <w:r>
              <w:t>News API</w:t>
            </w:r>
          </w:p>
          <w:p w14:paraId="332CC6A2" w14:textId="05F41BBA" w:rsidR="001E590D" w:rsidRPr="00527334" w:rsidRDefault="001E590D" w:rsidP="001E590D">
            <w:pPr>
              <w:pStyle w:val="Text"/>
              <w:numPr>
                <w:ilvl w:val="0"/>
                <w:numId w:val="11"/>
              </w:numPr>
            </w:pPr>
            <w:r>
              <w:t xml:space="preserve">Save / Apply / Post Jobs </w:t>
            </w:r>
          </w:p>
        </w:tc>
      </w:tr>
    </w:tbl>
    <w:p w14:paraId="3097545F" w14:textId="77777777" w:rsidR="001E590D" w:rsidRDefault="001E590D" w:rsidP="00527334"/>
    <w:p w14:paraId="08B1E978"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2158"/>
        <w:gridCol w:w="6474"/>
      </w:tblGrid>
      <w:tr w:rsidR="00A45CE5" w14:paraId="29EA9670" w14:textId="77777777" w:rsidTr="001712E4">
        <w:trPr>
          <w:trHeight w:val="800"/>
        </w:trPr>
        <w:tc>
          <w:tcPr>
            <w:tcW w:w="2158" w:type="dxa"/>
            <w:tcBorders>
              <w:right w:val="single" w:sz="18" w:space="0" w:color="476166" w:themeColor="accent1"/>
            </w:tcBorders>
          </w:tcPr>
          <w:p w14:paraId="56EA6A6C" w14:textId="77777777" w:rsidR="00A45CE5" w:rsidRDefault="00A45CE5" w:rsidP="001712E4"/>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019629" w14:textId="2DBA6069" w:rsidR="00A45CE5" w:rsidRPr="00A45CE5" w:rsidRDefault="00A45CE5" w:rsidP="00A45CE5">
            <w:pPr>
              <w:pStyle w:val="Heading4"/>
            </w:pPr>
            <w:r>
              <w:t>PICTURES</w:t>
            </w:r>
          </w:p>
        </w:tc>
      </w:tr>
    </w:tbl>
    <w:p w14:paraId="055E3942" w14:textId="0CA8C7EE" w:rsidR="001E590D" w:rsidRDefault="00A45CE5" w:rsidP="00A45CE5">
      <w:pPr>
        <w:pStyle w:val="ListParagraph"/>
        <w:numPr>
          <w:ilvl w:val="0"/>
          <w:numId w:val="12"/>
        </w:numPr>
      </w:pPr>
      <w:r>
        <w:t>Source Code</w:t>
      </w:r>
    </w:p>
    <w:p w14:paraId="2C538421" w14:textId="422735DB" w:rsidR="00A45CE5" w:rsidRDefault="00A45CE5" w:rsidP="00A45CE5">
      <w:pPr>
        <w:pStyle w:val="ListParagraph"/>
        <w:numPr>
          <w:ilvl w:val="1"/>
          <w:numId w:val="12"/>
        </w:numPr>
      </w:pPr>
      <w:r>
        <w:t>Controllers</w:t>
      </w:r>
    </w:p>
    <w:p w14:paraId="3251DBF5" w14:textId="6AEF86C0" w:rsidR="00A45CE5" w:rsidRDefault="00A45CE5" w:rsidP="006E1169">
      <w:pPr>
        <w:ind w:left="720" w:firstLine="720"/>
      </w:pPr>
      <w:r>
        <w:rPr>
          <w:noProof/>
        </w:rPr>
        <w:drawing>
          <wp:inline distT="0" distB="0" distL="0" distR="0" wp14:anchorId="138697F8" wp14:editId="407AF6DC">
            <wp:extent cx="4991725" cy="2670638"/>
            <wp:effectExtent l="0" t="0" r="0" b="0"/>
            <wp:docPr id="411712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4758" cy="2682961"/>
                    </a:xfrm>
                    <a:prstGeom prst="rect">
                      <a:avLst/>
                    </a:prstGeom>
                    <a:noFill/>
                    <a:ln>
                      <a:noFill/>
                    </a:ln>
                  </pic:spPr>
                </pic:pic>
              </a:graphicData>
            </a:graphic>
          </wp:inline>
        </w:drawing>
      </w:r>
    </w:p>
    <w:p w14:paraId="34CBF0BE" w14:textId="76801BC2" w:rsidR="00A45CE5" w:rsidRDefault="00A45CE5" w:rsidP="00A45CE5">
      <w:pPr>
        <w:pStyle w:val="ListParagraph"/>
        <w:numPr>
          <w:ilvl w:val="1"/>
          <w:numId w:val="12"/>
        </w:numPr>
      </w:pPr>
      <w:r>
        <w:t>Models</w:t>
      </w:r>
    </w:p>
    <w:p w14:paraId="56A8D077" w14:textId="58595DCA" w:rsidR="00A45CE5" w:rsidRDefault="00A45CE5" w:rsidP="006E1169">
      <w:pPr>
        <w:pStyle w:val="ListParagraph"/>
        <w:ind w:firstLine="720"/>
      </w:pPr>
      <w:r>
        <w:rPr>
          <w:noProof/>
        </w:rPr>
        <w:drawing>
          <wp:inline distT="0" distB="0" distL="0" distR="0" wp14:anchorId="1EA8AC60" wp14:editId="70EC9E1F">
            <wp:extent cx="5001718" cy="2679690"/>
            <wp:effectExtent l="0" t="0" r="0" b="6985"/>
            <wp:docPr id="42540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3179" cy="2691188"/>
                    </a:xfrm>
                    <a:prstGeom prst="rect">
                      <a:avLst/>
                    </a:prstGeom>
                    <a:noFill/>
                    <a:ln>
                      <a:noFill/>
                    </a:ln>
                  </pic:spPr>
                </pic:pic>
              </a:graphicData>
            </a:graphic>
          </wp:inline>
        </w:drawing>
      </w:r>
    </w:p>
    <w:p w14:paraId="3B2536A6" w14:textId="3CCF00FF" w:rsidR="006E1169" w:rsidRDefault="00A45CE5" w:rsidP="006E1169">
      <w:pPr>
        <w:pStyle w:val="ListParagraph"/>
        <w:numPr>
          <w:ilvl w:val="1"/>
          <w:numId w:val="12"/>
        </w:numPr>
      </w:pPr>
      <w:r>
        <w:t>Factory</w:t>
      </w:r>
    </w:p>
    <w:p w14:paraId="26A32208" w14:textId="036E57A6" w:rsidR="00A45CE5" w:rsidRDefault="00A45CE5" w:rsidP="006E1169">
      <w:pPr>
        <w:pStyle w:val="ListParagraph"/>
        <w:ind w:firstLine="720"/>
      </w:pPr>
      <w:r>
        <w:rPr>
          <w:noProof/>
        </w:rPr>
        <w:drawing>
          <wp:inline distT="0" distB="0" distL="0" distR="0" wp14:anchorId="501A839C" wp14:editId="3D90A3E7">
            <wp:extent cx="5030233" cy="2698229"/>
            <wp:effectExtent l="0" t="0" r="0" b="6985"/>
            <wp:docPr id="767765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5064" cy="2711548"/>
                    </a:xfrm>
                    <a:prstGeom prst="rect">
                      <a:avLst/>
                    </a:prstGeom>
                    <a:noFill/>
                    <a:ln>
                      <a:noFill/>
                    </a:ln>
                  </pic:spPr>
                </pic:pic>
              </a:graphicData>
            </a:graphic>
          </wp:inline>
        </w:drawing>
      </w:r>
    </w:p>
    <w:p w14:paraId="217656CC" w14:textId="77777777" w:rsidR="006E1169" w:rsidRDefault="006E1169" w:rsidP="006E1169">
      <w:pPr>
        <w:pStyle w:val="ListParagraph"/>
        <w:ind w:firstLine="720"/>
      </w:pPr>
    </w:p>
    <w:p w14:paraId="5C32DF08" w14:textId="1347A84B" w:rsidR="00A45CE5" w:rsidRDefault="00A45CE5" w:rsidP="00A45CE5">
      <w:pPr>
        <w:pStyle w:val="ListParagraph"/>
        <w:numPr>
          <w:ilvl w:val="1"/>
          <w:numId w:val="12"/>
        </w:numPr>
      </w:pPr>
      <w:r>
        <w:lastRenderedPageBreak/>
        <w:t>Migration</w:t>
      </w:r>
    </w:p>
    <w:p w14:paraId="5224F127" w14:textId="1CB5A2B7" w:rsidR="00A45CE5" w:rsidRDefault="00A45CE5" w:rsidP="006E1169">
      <w:pPr>
        <w:pStyle w:val="ListParagraph"/>
        <w:ind w:firstLine="720"/>
      </w:pPr>
      <w:r>
        <w:rPr>
          <w:noProof/>
        </w:rPr>
        <w:drawing>
          <wp:inline distT="0" distB="0" distL="0" distR="0" wp14:anchorId="2D3CE431" wp14:editId="101CD7D4">
            <wp:extent cx="4979217" cy="2678243"/>
            <wp:effectExtent l="0" t="0" r="0" b="8255"/>
            <wp:docPr id="1804861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4831" cy="2686641"/>
                    </a:xfrm>
                    <a:prstGeom prst="rect">
                      <a:avLst/>
                    </a:prstGeom>
                    <a:noFill/>
                    <a:ln>
                      <a:noFill/>
                    </a:ln>
                  </pic:spPr>
                </pic:pic>
              </a:graphicData>
            </a:graphic>
          </wp:inline>
        </w:drawing>
      </w:r>
    </w:p>
    <w:p w14:paraId="61ABEF8D" w14:textId="6B8415D9" w:rsidR="00A45CE5" w:rsidRDefault="00A45CE5" w:rsidP="00A45CE5">
      <w:pPr>
        <w:pStyle w:val="ListParagraph"/>
        <w:numPr>
          <w:ilvl w:val="1"/>
          <w:numId w:val="12"/>
        </w:numPr>
      </w:pPr>
      <w:r>
        <w:t>Seeders</w:t>
      </w:r>
    </w:p>
    <w:p w14:paraId="26B84D98" w14:textId="3331E2E3" w:rsidR="00A45CE5" w:rsidRDefault="00A45CE5" w:rsidP="006E1169">
      <w:pPr>
        <w:pStyle w:val="ListParagraph"/>
        <w:ind w:firstLine="720"/>
      </w:pPr>
      <w:r>
        <w:rPr>
          <w:noProof/>
        </w:rPr>
        <w:drawing>
          <wp:inline distT="0" distB="0" distL="0" distR="0" wp14:anchorId="7DBCFA93" wp14:editId="52C9505D">
            <wp:extent cx="5017448" cy="2673246"/>
            <wp:effectExtent l="0" t="0" r="0" b="0"/>
            <wp:docPr id="418364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4681" cy="2682428"/>
                    </a:xfrm>
                    <a:prstGeom prst="rect">
                      <a:avLst/>
                    </a:prstGeom>
                    <a:noFill/>
                    <a:ln>
                      <a:noFill/>
                    </a:ln>
                  </pic:spPr>
                </pic:pic>
              </a:graphicData>
            </a:graphic>
          </wp:inline>
        </w:drawing>
      </w:r>
    </w:p>
    <w:p w14:paraId="5229C004" w14:textId="7D31307B" w:rsidR="00A45CE5" w:rsidRDefault="00A45CE5" w:rsidP="00A45CE5">
      <w:pPr>
        <w:pStyle w:val="ListParagraph"/>
        <w:numPr>
          <w:ilvl w:val="1"/>
          <w:numId w:val="12"/>
        </w:numPr>
      </w:pPr>
      <w:r>
        <w:t>Views</w:t>
      </w:r>
    </w:p>
    <w:p w14:paraId="4D230EF2" w14:textId="29F7C89F" w:rsidR="00A45CE5" w:rsidRDefault="00A45CE5" w:rsidP="006E1169">
      <w:pPr>
        <w:pStyle w:val="ListParagraph"/>
        <w:ind w:firstLine="720"/>
      </w:pPr>
      <w:r>
        <w:rPr>
          <w:noProof/>
        </w:rPr>
        <w:drawing>
          <wp:inline distT="0" distB="0" distL="0" distR="0" wp14:anchorId="6A70CED1" wp14:editId="54621B97">
            <wp:extent cx="5036653" cy="2694675"/>
            <wp:effectExtent l="0" t="0" r="0" b="0"/>
            <wp:docPr id="532805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612" cy="2702678"/>
                    </a:xfrm>
                    <a:prstGeom prst="rect">
                      <a:avLst/>
                    </a:prstGeom>
                    <a:noFill/>
                    <a:ln>
                      <a:noFill/>
                    </a:ln>
                  </pic:spPr>
                </pic:pic>
              </a:graphicData>
            </a:graphic>
          </wp:inline>
        </w:drawing>
      </w:r>
    </w:p>
    <w:p w14:paraId="01D1D836" w14:textId="77777777" w:rsidR="00A45CE5" w:rsidRDefault="00A45CE5" w:rsidP="00A45CE5">
      <w:pPr>
        <w:pStyle w:val="ListParagraph"/>
      </w:pPr>
    </w:p>
    <w:p w14:paraId="07AA9C0A" w14:textId="77777777" w:rsidR="00A45CE5" w:rsidRDefault="00A45CE5" w:rsidP="00A45CE5">
      <w:pPr>
        <w:pStyle w:val="ListParagraph"/>
      </w:pPr>
    </w:p>
    <w:p w14:paraId="674B3998" w14:textId="77777777" w:rsidR="00A45CE5" w:rsidRDefault="00A45CE5" w:rsidP="00A45CE5">
      <w:pPr>
        <w:pStyle w:val="ListParagraph"/>
      </w:pPr>
    </w:p>
    <w:p w14:paraId="6E4A09BE" w14:textId="77777777" w:rsidR="00A45CE5" w:rsidRDefault="00A45CE5" w:rsidP="00A45CE5">
      <w:pPr>
        <w:pStyle w:val="ListParagraph"/>
      </w:pPr>
    </w:p>
    <w:p w14:paraId="188F2CA5" w14:textId="77777777" w:rsidR="00A45CE5" w:rsidRDefault="00A45CE5" w:rsidP="00A45CE5">
      <w:pPr>
        <w:pStyle w:val="ListParagraph"/>
      </w:pPr>
    </w:p>
    <w:p w14:paraId="587800A2" w14:textId="77777777" w:rsidR="00A45CE5" w:rsidRDefault="00A45CE5" w:rsidP="00A45CE5">
      <w:pPr>
        <w:pStyle w:val="ListParagraph"/>
      </w:pPr>
    </w:p>
    <w:p w14:paraId="0A6AC328" w14:textId="77777777" w:rsidR="00A45CE5" w:rsidRDefault="00A45CE5" w:rsidP="00A45CE5">
      <w:pPr>
        <w:pStyle w:val="ListParagraph"/>
      </w:pPr>
    </w:p>
    <w:p w14:paraId="324A97B4" w14:textId="77777777" w:rsidR="00A45CE5" w:rsidRDefault="00A45CE5" w:rsidP="00A45CE5">
      <w:pPr>
        <w:pStyle w:val="ListParagraph"/>
      </w:pPr>
    </w:p>
    <w:p w14:paraId="181348CF" w14:textId="77777777" w:rsidR="00A45CE5" w:rsidRDefault="00A45CE5" w:rsidP="00A45CE5">
      <w:pPr>
        <w:pStyle w:val="ListParagraph"/>
      </w:pPr>
    </w:p>
    <w:p w14:paraId="52E91B6A" w14:textId="77777777" w:rsidR="00A45CE5" w:rsidRDefault="00A45CE5" w:rsidP="00A45CE5">
      <w:pPr>
        <w:pStyle w:val="ListParagraph"/>
      </w:pPr>
    </w:p>
    <w:p w14:paraId="11C34BD9" w14:textId="7E896C30" w:rsidR="00A45CE5" w:rsidRDefault="00A45CE5" w:rsidP="00A45CE5">
      <w:pPr>
        <w:pStyle w:val="ListParagraph"/>
      </w:pPr>
    </w:p>
    <w:p w14:paraId="09D1B540" w14:textId="2F4C4455" w:rsidR="00A45CE5" w:rsidRDefault="00A45CE5" w:rsidP="00A45CE5">
      <w:pPr>
        <w:pStyle w:val="ListParagraph"/>
        <w:numPr>
          <w:ilvl w:val="1"/>
          <w:numId w:val="12"/>
        </w:numPr>
      </w:pPr>
      <w:r>
        <w:t>Routes</w:t>
      </w:r>
    </w:p>
    <w:p w14:paraId="794575D3" w14:textId="5802A5AF" w:rsidR="00A45CE5" w:rsidRDefault="00A45CE5" w:rsidP="006E1169">
      <w:pPr>
        <w:pStyle w:val="ListParagraph"/>
        <w:ind w:firstLine="720"/>
      </w:pPr>
      <w:r>
        <w:rPr>
          <w:noProof/>
        </w:rPr>
        <w:drawing>
          <wp:inline distT="0" distB="0" distL="0" distR="0" wp14:anchorId="789B18F1" wp14:editId="348B0596">
            <wp:extent cx="5094766" cy="2718216"/>
            <wp:effectExtent l="0" t="0" r="0" b="6350"/>
            <wp:docPr id="1752445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8099" cy="2730665"/>
                    </a:xfrm>
                    <a:prstGeom prst="rect">
                      <a:avLst/>
                    </a:prstGeom>
                    <a:noFill/>
                    <a:ln>
                      <a:noFill/>
                    </a:ln>
                  </pic:spPr>
                </pic:pic>
              </a:graphicData>
            </a:graphic>
          </wp:inline>
        </w:drawing>
      </w:r>
    </w:p>
    <w:p w14:paraId="68D97409" w14:textId="3BB59281" w:rsidR="00A45CE5" w:rsidRDefault="00A45CE5" w:rsidP="00A45CE5">
      <w:pPr>
        <w:pStyle w:val="ListParagraph"/>
        <w:numPr>
          <w:ilvl w:val="1"/>
          <w:numId w:val="12"/>
        </w:numPr>
      </w:pPr>
      <w:r>
        <w:t>.env</w:t>
      </w:r>
    </w:p>
    <w:p w14:paraId="16C54954" w14:textId="50E7312B" w:rsidR="006E1169" w:rsidRDefault="00A45CE5" w:rsidP="006E1169">
      <w:pPr>
        <w:ind w:left="720" w:firstLine="720"/>
      </w:pPr>
      <w:r>
        <w:rPr>
          <w:noProof/>
        </w:rPr>
        <w:drawing>
          <wp:inline distT="0" distB="0" distL="0" distR="0" wp14:anchorId="35DD2A4E" wp14:editId="4EF1FD30">
            <wp:extent cx="5094605" cy="2673772"/>
            <wp:effectExtent l="0" t="0" r="0" b="0"/>
            <wp:docPr id="2083921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557" cy="2679520"/>
                    </a:xfrm>
                    <a:prstGeom prst="rect">
                      <a:avLst/>
                    </a:prstGeom>
                    <a:noFill/>
                    <a:ln>
                      <a:noFill/>
                    </a:ln>
                  </pic:spPr>
                </pic:pic>
              </a:graphicData>
            </a:graphic>
          </wp:inline>
        </w:drawing>
      </w:r>
    </w:p>
    <w:p w14:paraId="323A8100" w14:textId="77777777" w:rsidR="006E1169" w:rsidRDefault="006E1169" w:rsidP="00A45CE5">
      <w:pPr>
        <w:pStyle w:val="ListParagraph"/>
      </w:pPr>
    </w:p>
    <w:p w14:paraId="10574B2A" w14:textId="77777777" w:rsidR="006E1169" w:rsidRDefault="006E1169" w:rsidP="00A45CE5">
      <w:pPr>
        <w:pStyle w:val="ListParagraph"/>
      </w:pPr>
    </w:p>
    <w:p w14:paraId="014CC8B6" w14:textId="77777777" w:rsidR="006E1169" w:rsidRDefault="006E1169" w:rsidP="00A45CE5">
      <w:pPr>
        <w:pStyle w:val="ListParagraph"/>
      </w:pPr>
    </w:p>
    <w:p w14:paraId="53B59FB8" w14:textId="77777777" w:rsidR="006E1169" w:rsidRDefault="006E1169" w:rsidP="00A45CE5">
      <w:pPr>
        <w:pStyle w:val="ListParagraph"/>
      </w:pPr>
    </w:p>
    <w:p w14:paraId="6C76003D" w14:textId="77777777" w:rsidR="006E1169" w:rsidRDefault="006E1169" w:rsidP="00A45CE5">
      <w:pPr>
        <w:pStyle w:val="ListParagraph"/>
      </w:pPr>
    </w:p>
    <w:p w14:paraId="028B50E1" w14:textId="77777777" w:rsidR="006E1169" w:rsidRDefault="006E1169" w:rsidP="00A45CE5">
      <w:pPr>
        <w:pStyle w:val="ListParagraph"/>
      </w:pPr>
    </w:p>
    <w:p w14:paraId="6A034A9B" w14:textId="77777777" w:rsidR="006E1169" w:rsidRDefault="006E1169" w:rsidP="00A45CE5">
      <w:pPr>
        <w:pStyle w:val="ListParagraph"/>
      </w:pPr>
    </w:p>
    <w:p w14:paraId="37C0A367" w14:textId="77777777" w:rsidR="006E1169" w:rsidRDefault="006E1169" w:rsidP="00A45CE5">
      <w:pPr>
        <w:pStyle w:val="ListParagraph"/>
      </w:pPr>
    </w:p>
    <w:p w14:paraId="3F7D1BAC" w14:textId="77777777" w:rsidR="006E1169" w:rsidRDefault="006E1169" w:rsidP="00A45CE5">
      <w:pPr>
        <w:pStyle w:val="ListParagraph"/>
      </w:pPr>
    </w:p>
    <w:p w14:paraId="0C923148" w14:textId="77777777" w:rsidR="006E1169" w:rsidRDefault="006E1169" w:rsidP="00A45CE5">
      <w:pPr>
        <w:pStyle w:val="ListParagraph"/>
      </w:pPr>
    </w:p>
    <w:p w14:paraId="4903539D" w14:textId="77777777" w:rsidR="006E1169" w:rsidRDefault="006E1169" w:rsidP="00A45CE5">
      <w:pPr>
        <w:pStyle w:val="ListParagraph"/>
      </w:pPr>
    </w:p>
    <w:p w14:paraId="118B796E" w14:textId="77777777" w:rsidR="006E1169" w:rsidRDefault="006E1169" w:rsidP="00A45CE5">
      <w:pPr>
        <w:pStyle w:val="ListParagraph"/>
      </w:pPr>
    </w:p>
    <w:p w14:paraId="52125122" w14:textId="77777777" w:rsidR="006E1169" w:rsidRDefault="006E1169" w:rsidP="00A45CE5">
      <w:pPr>
        <w:pStyle w:val="ListParagraph"/>
      </w:pPr>
    </w:p>
    <w:p w14:paraId="7E0A3F9C" w14:textId="77777777" w:rsidR="006E1169" w:rsidRDefault="006E1169" w:rsidP="00A45CE5">
      <w:pPr>
        <w:pStyle w:val="ListParagraph"/>
      </w:pPr>
    </w:p>
    <w:p w14:paraId="648D019F" w14:textId="77777777" w:rsidR="006E1169" w:rsidRDefault="006E1169" w:rsidP="00A45CE5">
      <w:pPr>
        <w:pStyle w:val="ListParagraph"/>
      </w:pPr>
    </w:p>
    <w:p w14:paraId="36E4CD1B" w14:textId="77777777" w:rsidR="006E1169" w:rsidRDefault="006E1169" w:rsidP="00A45CE5">
      <w:pPr>
        <w:pStyle w:val="ListParagraph"/>
      </w:pPr>
    </w:p>
    <w:p w14:paraId="5BE23D4A" w14:textId="138FCD87" w:rsidR="00A45CE5" w:rsidRDefault="00A45CE5" w:rsidP="00A45CE5">
      <w:pPr>
        <w:pStyle w:val="ListParagraph"/>
        <w:numPr>
          <w:ilvl w:val="0"/>
          <w:numId w:val="12"/>
        </w:numPr>
      </w:pPr>
      <w:r>
        <w:lastRenderedPageBreak/>
        <w:t xml:space="preserve">Website Before Login </w:t>
      </w:r>
    </w:p>
    <w:p w14:paraId="517B78B2" w14:textId="0F8AA0B6" w:rsidR="00A45CE5" w:rsidRDefault="00A45CE5" w:rsidP="00A45CE5">
      <w:pPr>
        <w:pStyle w:val="ListParagraph"/>
        <w:numPr>
          <w:ilvl w:val="1"/>
          <w:numId w:val="12"/>
        </w:numPr>
      </w:pPr>
      <w:r>
        <w:t>Home Page Before Login</w:t>
      </w:r>
    </w:p>
    <w:p w14:paraId="520FBF7A" w14:textId="48BF80DA" w:rsidR="00A45CE5" w:rsidRDefault="006E1169" w:rsidP="006E1169">
      <w:pPr>
        <w:ind w:left="720" w:firstLine="720"/>
      </w:pPr>
      <w:r>
        <w:rPr>
          <w:noProof/>
        </w:rPr>
        <w:drawing>
          <wp:inline distT="0" distB="0" distL="0" distR="0" wp14:anchorId="0B513565" wp14:editId="19BBA692">
            <wp:extent cx="5306518" cy="2839056"/>
            <wp:effectExtent l="0" t="0" r="0" b="0"/>
            <wp:docPr id="1953471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3117" cy="2847937"/>
                    </a:xfrm>
                    <a:prstGeom prst="rect">
                      <a:avLst/>
                    </a:prstGeom>
                    <a:noFill/>
                    <a:ln>
                      <a:noFill/>
                    </a:ln>
                  </pic:spPr>
                </pic:pic>
              </a:graphicData>
            </a:graphic>
          </wp:inline>
        </w:drawing>
      </w:r>
    </w:p>
    <w:p w14:paraId="273DDFFF" w14:textId="3CDE63A7" w:rsidR="00A45CE5" w:rsidRDefault="00A45CE5" w:rsidP="00A45CE5">
      <w:pPr>
        <w:pStyle w:val="ListParagraph"/>
        <w:numPr>
          <w:ilvl w:val="1"/>
          <w:numId w:val="12"/>
        </w:numPr>
      </w:pPr>
      <w:r>
        <w:t xml:space="preserve">Job Details Page Before Login </w:t>
      </w:r>
    </w:p>
    <w:p w14:paraId="0D7C230F" w14:textId="070E41A7" w:rsidR="006E1169" w:rsidRDefault="006E1169" w:rsidP="006E1169">
      <w:pPr>
        <w:ind w:left="720" w:firstLine="720"/>
      </w:pPr>
      <w:r>
        <w:rPr>
          <w:noProof/>
        </w:rPr>
        <w:drawing>
          <wp:inline distT="0" distB="0" distL="0" distR="0" wp14:anchorId="4E69143D" wp14:editId="7A5B4038">
            <wp:extent cx="5316469" cy="2739488"/>
            <wp:effectExtent l="0" t="0" r="0" b="3810"/>
            <wp:docPr id="1792435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4758" cy="2743759"/>
                    </a:xfrm>
                    <a:prstGeom prst="rect">
                      <a:avLst/>
                    </a:prstGeom>
                    <a:noFill/>
                    <a:ln>
                      <a:noFill/>
                    </a:ln>
                  </pic:spPr>
                </pic:pic>
              </a:graphicData>
            </a:graphic>
          </wp:inline>
        </w:drawing>
      </w:r>
    </w:p>
    <w:p w14:paraId="6490A70C" w14:textId="6DE0FA14" w:rsidR="00A45CE5" w:rsidRDefault="00A45CE5" w:rsidP="006E1169">
      <w:pPr>
        <w:pStyle w:val="ListParagraph"/>
        <w:numPr>
          <w:ilvl w:val="1"/>
          <w:numId w:val="12"/>
        </w:numPr>
      </w:pPr>
      <w:r>
        <w:t>Invalid Login Credentials</w:t>
      </w:r>
    </w:p>
    <w:p w14:paraId="64492155" w14:textId="7E5ED895" w:rsidR="00A45CE5" w:rsidRDefault="006E1169" w:rsidP="006E1169">
      <w:pPr>
        <w:ind w:left="720" w:firstLine="720"/>
      </w:pPr>
      <w:r>
        <w:rPr>
          <w:noProof/>
        </w:rPr>
        <w:drawing>
          <wp:inline distT="0" distB="0" distL="0" distR="0" wp14:anchorId="08113F98" wp14:editId="54D494BF">
            <wp:extent cx="5411450" cy="2883166"/>
            <wp:effectExtent l="0" t="0" r="0" b="0"/>
            <wp:docPr id="664537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7162" cy="2896865"/>
                    </a:xfrm>
                    <a:prstGeom prst="rect">
                      <a:avLst/>
                    </a:prstGeom>
                    <a:noFill/>
                    <a:ln>
                      <a:noFill/>
                    </a:ln>
                  </pic:spPr>
                </pic:pic>
              </a:graphicData>
            </a:graphic>
          </wp:inline>
        </w:drawing>
      </w:r>
    </w:p>
    <w:p w14:paraId="1ED5D110" w14:textId="77777777" w:rsidR="006E1169" w:rsidRDefault="006E1169" w:rsidP="006E1169">
      <w:pPr>
        <w:ind w:left="720" w:firstLine="720"/>
      </w:pPr>
    </w:p>
    <w:p w14:paraId="3129CC02" w14:textId="77777777" w:rsidR="006E1169" w:rsidRDefault="006E1169" w:rsidP="006E1169">
      <w:pPr>
        <w:ind w:left="720" w:firstLine="720"/>
      </w:pPr>
    </w:p>
    <w:p w14:paraId="6F87745E" w14:textId="68BD64E3" w:rsidR="00A45CE5" w:rsidRDefault="00A45CE5" w:rsidP="00A45CE5">
      <w:pPr>
        <w:pStyle w:val="ListParagraph"/>
        <w:numPr>
          <w:ilvl w:val="0"/>
          <w:numId w:val="12"/>
        </w:numPr>
      </w:pPr>
      <w:r>
        <w:lastRenderedPageBreak/>
        <w:t xml:space="preserve">Website After User Login </w:t>
      </w:r>
    </w:p>
    <w:p w14:paraId="1E9FE939" w14:textId="31171A04" w:rsidR="00A45CE5" w:rsidRDefault="00A45CE5" w:rsidP="00A45CE5">
      <w:pPr>
        <w:pStyle w:val="ListParagraph"/>
        <w:numPr>
          <w:ilvl w:val="1"/>
          <w:numId w:val="12"/>
        </w:numPr>
      </w:pPr>
      <w:r>
        <w:t>Profile Page</w:t>
      </w:r>
    </w:p>
    <w:p w14:paraId="6CF224F6" w14:textId="23371D72" w:rsidR="00A45CE5" w:rsidRDefault="006E1169" w:rsidP="006E1169">
      <w:pPr>
        <w:ind w:left="720" w:firstLine="720"/>
      </w:pPr>
      <w:r>
        <w:rPr>
          <w:noProof/>
        </w:rPr>
        <w:drawing>
          <wp:inline distT="0" distB="0" distL="0" distR="0" wp14:anchorId="652EA896" wp14:editId="2DD16320">
            <wp:extent cx="5251512" cy="2698721"/>
            <wp:effectExtent l="0" t="0" r="6350" b="6985"/>
            <wp:docPr id="1421270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42" cy="2701974"/>
                    </a:xfrm>
                    <a:prstGeom prst="rect">
                      <a:avLst/>
                    </a:prstGeom>
                    <a:noFill/>
                    <a:ln>
                      <a:noFill/>
                    </a:ln>
                  </pic:spPr>
                </pic:pic>
              </a:graphicData>
            </a:graphic>
          </wp:inline>
        </w:drawing>
      </w:r>
    </w:p>
    <w:p w14:paraId="09061650" w14:textId="0FC30D20" w:rsidR="00A45CE5" w:rsidRDefault="00A45CE5" w:rsidP="00A45CE5">
      <w:pPr>
        <w:pStyle w:val="ListParagraph"/>
        <w:numPr>
          <w:ilvl w:val="1"/>
          <w:numId w:val="12"/>
        </w:numPr>
      </w:pPr>
      <w:r>
        <w:t xml:space="preserve">Home Page After Login </w:t>
      </w:r>
    </w:p>
    <w:p w14:paraId="02DD5B9A" w14:textId="6F4AC366" w:rsidR="00A45CE5" w:rsidRDefault="006E1169" w:rsidP="006E1169">
      <w:pPr>
        <w:ind w:left="720" w:firstLine="720"/>
      </w:pPr>
      <w:r>
        <w:rPr>
          <w:noProof/>
        </w:rPr>
        <w:drawing>
          <wp:inline distT="0" distB="0" distL="0" distR="0" wp14:anchorId="76D6EC59" wp14:editId="47C00D77">
            <wp:extent cx="5298801" cy="2823147"/>
            <wp:effectExtent l="0" t="0" r="0" b="0"/>
            <wp:docPr id="809975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3846" cy="2836491"/>
                    </a:xfrm>
                    <a:prstGeom prst="rect">
                      <a:avLst/>
                    </a:prstGeom>
                    <a:noFill/>
                    <a:ln>
                      <a:noFill/>
                    </a:ln>
                  </pic:spPr>
                </pic:pic>
              </a:graphicData>
            </a:graphic>
          </wp:inline>
        </w:drawing>
      </w:r>
    </w:p>
    <w:p w14:paraId="1C2998F3" w14:textId="0A012BC6" w:rsidR="00A45CE5" w:rsidRDefault="00A45CE5" w:rsidP="00A45CE5">
      <w:pPr>
        <w:pStyle w:val="ListParagraph"/>
        <w:numPr>
          <w:ilvl w:val="1"/>
          <w:numId w:val="12"/>
        </w:numPr>
      </w:pPr>
      <w:r>
        <w:t xml:space="preserve">Job Details Page After Login </w:t>
      </w:r>
    </w:p>
    <w:p w14:paraId="2E42A162" w14:textId="3B0ADBFA" w:rsidR="00A45CE5" w:rsidRDefault="006E1169" w:rsidP="006E1169">
      <w:pPr>
        <w:ind w:left="720" w:firstLine="720"/>
      </w:pPr>
      <w:r>
        <w:rPr>
          <w:noProof/>
        </w:rPr>
        <w:drawing>
          <wp:inline distT="0" distB="0" distL="0" distR="0" wp14:anchorId="54F1BB8E" wp14:editId="22BD0045">
            <wp:extent cx="5318616" cy="2733206"/>
            <wp:effectExtent l="0" t="0" r="0" b="0"/>
            <wp:docPr id="1070116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5025" cy="2746778"/>
                    </a:xfrm>
                    <a:prstGeom prst="rect">
                      <a:avLst/>
                    </a:prstGeom>
                    <a:noFill/>
                    <a:ln>
                      <a:noFill/>
                    </a:ln>
                  </pic:spPr>
                </pic:pic>
              </a:graphicData>
            </a:graphic>
          </wp:inline>
        </w:drawing>
      </w:r>
    </w:p>
    <w:p w14:paraId="7463B977" w14:textId="77777777" w:rsidR="006E1169" w:rsidRDefault="006E1169" w:rsidP="006E1169">
      <w:pPr>
        <w:ind w:left="720" w:firstLine="720"/>
      </w:pPr>
    </w:p>
    <w:p w14:paraId="4D2E102E" w14:textId="77777777" w:rsidR="006E1169" w:rsidRDefault="006E1169" w:rsidP="006E1169">
      <w:pPr>
        <w:ind w:left="360" w:firstLine="720"/>
      </w:pPr>
    </w:p>
    <w:p w14:paraId="6CCF8E1F" w14:textId="77777777" w:rsidR="006E1169" w:rsidRDefault="006E1169" w:rsidP="006E1169">
      <w:pPr>
        <w:ind w:left="360" w:firstLine="720"/>
      </w:pPr>
    </w:p>
    <w:p w14:paraId="0DEBE87C" w14:textId="637CE4CA" w:rsidR="00A45CE5" w:rsidRDefault="00A45CE5" w:rsidP="00A45CE5">
      <w:pPr>
        <w:pStyle w:val="ListParagraph"/>
        <w:numPr>
          <w:ilvl w:val="1"/>
          <w:numId w:val="12"/>
        </w:numPr>
      </w:pPr>
      <w:r>
        <w:lastRenderedPageBreak/>
        <w:t>Job Saved Message</w:t>
      </w:r>
    </w:p>
    <w:p w14:paraId="0F2D9162" w14:textId="61FA55C1" w:rsidR="00A45CE5" w:rsidRDefault="006E1169" w:rsidP="006E1169">
      <w:pPr>
        <w:ind w:left="720" w:firstLine="720"/>
      </w:pPr>
      <w:r>
        <w:rPr>
          <w:noProof/>
        </w:rPr>
        <w:drawing>
          <wp:inline distT="0" distB="0" distL="0" distR="0" wp14:anchorId="33A92F71" wp14:editId="5DCD2979">
            <wp:extent cx="5505125" cy="2933075"/>
            <wp:effectExtent l="0" t="0" r="635" b="635"/>
            <wp:docPr id="7555233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9173" cy="2940560"/>
                    </a:xfrm>
                    <a:prstGeom prst="rect">
                      <a:avLst/>
                    </a:prstGeom>
                    <a:noFill/>
                    <a:ln>
                      <a:noFill/>
                    </a:ln>
                  </pic:spPr>
                </pic:pic>
              </a:graphicData>
            </a:graphic>
          </wp:inline>
        </w:drawing>
      </w:r>
    </w:p>
    <w:p w14:paraId="063CA2BE" w14:textId="461007EC" w:rsidR="00A45CE5" w:rsidRDefault="00A45CE5" w:rsidP="00A45CE5">
      <w:pPr>
        <w:pStyle w:val="ListParagraph"/>
        <w:numPr>
          <w:ilvl w:val="1"/>
          <w:numId w:val="12"/>
        </w:numPr>
      </w:pPr>
      <w:r>
        <w:t>Job Apply Confirmation Message</w:t>
      </w:r>
    </w:p>
    <w:p w14:paraId="2C9978CA" w14:textId="76E2F5BF" w:rsidR="00A45CE5" w:rsidRDefault="006E1169" w:rsidP="006E1169">
      <w:pPr>
        <w:ind w:left="720" w:firstLine="720"/>
      </w:pPr>
      <w:r>
        <w:rPr>
          <w:noProof/>
        </w:rPr>
        <w:drawing>
          <wp:inline distT="0" distB="0" distL="0" distR="0" wp14:anchorId="487AEE5F" wp14:editId="70ADFCEE">
            <wp:extent cx="5511342" cy="2940471"/>
            <wp:effectExtent l="0" t="0" r="0" b="0"/>
            <wp:docPr id="313445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6714" cy="2948672"/>
                    </a:xfrm>
                    <a:prstGeom prst="rect">
                      <a:avLst/>
                    </a:prstGeom>
                    <a:noFill/>
                    <a:ln>
                      <a:noFill/>
                    </a:ln>
                  </pic:spPr>
                </pic:pic>
              </a:graphicData>
            </a:graphic>
          </wp:inline>
        </w:drawing>
      </w:r>
    </w:p>
    <w:p w14:paraId="346BF4C2" w14:textId="0E5F2785" w:rsidR="00A45CE5" w:rsidRDefault="00A45CE5" w:rsidP="00A45CE5">
      <w:pPr>
        <w:pStyle w:val="ListParagraph"/>
        <w:numPr>
          <w:ilvl w:val="1"/>
          <w:numId w:val="12"/>
        </w:numPr>
      </w:pPr>
      <w:r>
        <w:t xml:space="preserve">Error Handling Message </w:t>
      </w:r>
    </w:p>
    <w:p w14:paraId="444297EA" w14:textId="7364E4A9" w:rsidR="00A45CE5" w:rsidRDefault="006E1169" w:rsidP="006E1169">
      <w:pPr>
        <w:ind w:left="720" w:firstLine="720"/>
      </w:pPr>
      <w:r>
        <w:rPr>
          <w:noProof/>
        </w:rPr>
        <w:drawing>
          <wp:inline distT="0" distB="0" distL="0" distR="0" wp14:anchorId="53B7D2C1" wp14:editId="7AA03F6C">
            <wp:extent cx="5536368" cy="2962029"/>
            <wp:effectExtent l="0" t="0" r="7620" b="0"/>
            <wp:docPr id="627228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053" cy="2967746"/>
                    </a:xfrm>
                    <a:prstGeom prst="rect">
                      <a:avLst/>
                    </a:prstGeom>
                    <a:noFill/>
                    <a:ln>
                      <a:noFill/>
                    </a:ln>
                  </pic:spPr>
                </pic:pic>
              </a:graphicData>
            </a:graphic>
          </wp:inline>
        </w:drawing>
      </w:r>
    </w:p>
    <w:p w14:paraId="0BDEE560" w14:textId="77777777" w:rsidR="006E1169" w:rsidRDefault="006E1169" w:rsidP="006E1169">
      <w:pPr>
        <w:ind w:left="720" w:firstLine="720"/>
      </w:pPr>
    </w:p>
    <w:p w14:paraId="6F91B7BC" w14:textId="2C245341" w:rsidR="00A45CE5" w:rsidRDefault="00A45CE5" w:rsidP="00A45CE5">
      <w:pPr>
        <w:pStyle w:val="ListParagraph"/>
        <w:numPr>
          <w:ilvl w:val="1"/>
          <w:numId w:val="12"/>
        </w:numPr>
      </w:pPr>
      <w:r>
        <w:lastRenderedPageBreak/>
        <w:t>Find Jobs with Searching and Sorting</w:t>
      </w:r>
    </w:p>
    <w:p w14:paraId="335585B4" w14:textId="3896E272" w:rsidR="00A45CE5" w:rsidRDefault="006E1169" w:rsidP="006E1169">
      <w:pPr>
        <w:ind w:left="720" w:firstLine="720"/>
      </w:pPr>
      <w:r>
        <w:rPr>
          <w:noProof/>
        </w:rPr>
        <w:drawing>
          <wp:inline distT="0" distB="0" distL="0" distR="0" wp14:anchorId="4A9A65E0" wp14:editId="2E6F3064">
            <wp:extent cx="5326505" cy="2868992"/>
            <wp:effectExtent l="0" t="0" r="7620" b="7620"/>
            <wp:docPr id="928486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2648" cy="2877687"/>
                    </a:xfrm>
                    <a:prstGeom prst="rect">
                      <a:avLst/>
                    </a:prstGeom>
                    <a:noFill/>
                    <a:ln>
                      <a:noFill/>
                    </a:ln>
                  </pic:spPr>
                </pic:pic>
              </a:graphicData>
            </a:graphic>
          </wp:inline>
        </w:drawing>
      </w:r>
    </w:p>
    <w:p w14:paraId="2E6D54A8" w14:textId="40DAAF64" w:rsidR="00A45CE5" w:rsidRDefault="00A45CE5" w:rsidP="00A45CE5">
      <w:pPr>
        <w:pStyle w:val="ListParagraph"/>
        <w:numPr>
          <w:ilvl w:val="1"/>
          <w:numId w:val="12"/>
        </w:numPr>
      </w:pPr>
      <w:r>
        <w:t xml:space="preserve">News page fetched Via API </w:t>
      </w:r>
    </w:p>
    <w:p w14:paraId="61A2300C" w14:textId="3AD604F5" w:rsidR="00A45CE5" w:rsidRDefault="006E1169" w:rsidP="006E1169">
      <w:pPr>
        <w:ind w:left="720" w:firstLine="720"/>
      </w:pPr>
      <w:r>
        <w:rPr>
          <w:noProof/>
        </w:rPr>
        <w:drawing>
          <wp:inline distT="0" distB="0" distL="0" distR="0" wp14:anchorId="43F672D1" wp14:editId="56DE6FAD">
            <wp:extent cx="5376089" cy="2778177"/>
            <wp:effectExtent l="0" t="0" r="0" b="3175"/>
            <wp:docPr id="12776263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933" cy="2790499"/>
                    </a:xfrm>
                    <a:prstGeom prst="rect">
                      <a:avLst/>
                    </a:prstGeom>
                    <a:noFill/>
                    <a:ln>
                      <a:noFill/>
                    </a:ln>
                  </pic:spPr>
                </pic:pic>
              </a:graphicData>
            </a:graphic>
          </wp:inline>
        </w:drawing>
      </w:r>
    </w:p>
    <w:p w14:paraId="1D2EE316" w14:textId="621987C9" w:rsidR="00A45CE5" w:rsidRDefault="00A45CE5" w:rsidP="00A45CE5">
      <w:pPr>
        <w:pStyle w:val="ListParagraph"/>
        <w:numPr>
          <w:ilvl w:val="1"/>
          <w:numId w:val="12"/>
        </w:numPr>
      </w:pPr>
      <w:r>
        <w:t>Post a Job Page</w:t>
      </w:r>
    </w:p>
    <w:p w14:paraId="380B34EA" w14:textId="53587B9E" w:rsidR="00A45CE5" w:rsidRDefault="006E1169" w:rsidP="006E1169">
      <w:pPr>
        <w:ind w:left="720" w:firstLine="720"/>
      </w:pPr>
      <w:r>
        <w:rPr>
          <w:noProof/>
        </w:rPr>
        <w:drawing>
          <wp:inline distT="0" distB="0" distL="0" distR="0" wp14:anchorId="5937A1B6" wp14:editId="5883E469">
            <wp:extent cx="5365583" cy="2878111"/>
            <wp:effectExtent l="0" t="0" r="6985" b="0"/>
            <wp:docPr id="6339487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3442" cy="2893055"/>
                    </a:xfrm>
                    <a:prstGeom prst="rect">
                      <a:avLst/>
                    </a:prstGeom>
                    <a:noFill/>
                    <a:ln>
                      <a:noFill/>
                    </a:ln>
                  </pic:spPr>
                </pic:pic>
              </a:graphicData>
            </a:graphic>
          </wp:inline>
        </w:drawing>
      </w:r>
    </w:p>
    <w:p w14:paraId="7C09C7C3" w14:textId="77777777" w:rsidR="006E1169" w:rsidRDefault="006E1169" w:rsidP="006E1169">
      <w:pPr>
        <w:ind w:left="720" w:firstLine="720"/>
      </w:pPr>
    </w:p>
    <w:p w14:paraId="4FA4CC13" w14:textId="77777777" w:rsidR="006E1169" w:rsidRDefault="006E1169" w:rsidP="006E1169">
      <w:pPr>
        <w:ind w:left="720" w:firstLine="720"/>
      </w:pPr>
    </w:p>
    <w:p w14:paraId="2B6E7F04" w14:textId="77777777" w:rsidR="006E1169" w:rsidRDefault="006E1169" w:rsidP="006E1169">
      <w:pPr>
        <w:ind w:left="720" w:firstLine="720"/>
      </w:pPr>
    </w:p>
    <w:p w14:paraId="74F36233" w14:textId="5AF1E8E0" w:rsidR="00A45CE5" w:rsidRDefault="00A45CE5" w:rsidP="00A45CE5">
      <w:pPr>
        <w:pStyle w:val="ListParagraph"/>
        <w:numPr>
          <w:ilvl w:val="1"/>
          <w:numId w:val="12"/>
        </w:numPr>
      </w:pPr>
      <w:r>
        <w:lastRenderedPageBreak/>
        <w:t xml:space="preserve">Self-Posted Job Listing </w:t>
      </w:r>
    </w:p>
    <w:p w14:paraId="34020EDA" w14:textId="051EE368" w:rsidR="00A45CE5" w:rsidRDefault="006E1169" w:rsidP="006E1169">
      <w:pPr>
        <w:ind w:left="720" w:firstLine="720"/>
      </w:pPr>
      <w:r>
        <w:rPr>
          <w:noProof/>
        </w:rPr>
        <w:drawing>
          <wp:inline distT="0" distB="0" distL="0" distR="0" wp14:anchorId="5E2295C7" wp14:editId="20AE446E">
            <wp:extent cx="5276496" cy="2815174"/>
            <wp:effectExtent l="0" t="0" r="635" b="4445"/>
            <wp:docPr id="1772797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3228" cy="2829436"/>
                    </a:xfrm>
                    <a:prstGeom prst="rect">
                      <a:avLst/>
                    </a:prstGeom>
                    <a:noFill/>
                    <a:ln>
                      <a:noFill/>
                    </a:ln>
                  </pic:spPr>
                </pic:pic>
              </a:graphicData>
            </a:graphic>
          </wp:inline>
        </w:drawing>
      </w:r>
    </w:p>
    <w:p w14:paraId="7AA8AD02" w14:textId="2AD8717A" w:rsidR="00A45CE5" w:rsidRDefault="00A45CE5" w:rsidP="00A45CE5">
      <w:pPr>
        <w:pStyle w:val="ListParagraph"/>
        <w:numPr>
          <w:ilvl w:val="1"/>
          <w:numId w:val="12"/>
        </w:numPr>
      </w:pPr>
      <w:r>
        <w:t>Self-Applied Jobs Applications</w:t>
      </w:r>
    </w:p>
    <w:p w14:paraId="66FD6010" w14:textId="20232A34" w:rsidR="00A45CE5" w:rsidRDefault="006E1169" w:rsidP="006E1169">
      <w:pPr>
        <w:ind w:left="720" w:firstLine="720"/>
      </w:pPr>
      <w:r>
        <w:rPr>
          <w:noProof/>
        </w:rPr>
        <w:drawing>
          <wp:inline distT="0" distB="0" distL="0" distR="0" wp14:anchorId="4F07A168" wp14:editId="4E515171">
            <wp:extent cx="5256509" cy="2804510"/>
            <wp:effectExtent l="0" t="0" r="1905" b="0"/>
            <wp:docPr id="1334590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568" cy="2814145"/>
                    </a:xfrm>
                    <a:prstGeom prst="rect">
                      <a:avLst/>
                    </a:prstGeom>
                    <a:noFill/>
                    <a:ln>
                      <a:noFill/>
                    </a:ln>
                  </pic:spPr>
                </pic:pic>
              </a:graphicData>
            </a:graphic>
          </wp:inline>
        </w:drawing>
      </w:r>
    </w:p>
    <w:p w14:paraId="521411D8" w14:textId="204C9CDF" w:rsidR="00A45CE5" w:rsidRDefault="00A45CE5" w:rsidP="00A45CE5">
      <w:pPr>
        <w:pStyle w:val="ListParagraph"/>
        <w:numPr>
          <w:ilvl w:val="1"/>
          <w:numId w:val="12"/>
        </w:numPr>
      </w:pPr>
      <w:r>
        <w:t>Job Applicants</w:t>
      </w:r>
    </w:p>
    <w:p w14:paraId="10DB4E89" w14:textId="0160A18E" w:rsidR="00A45CE5" w:rsidRDefault="006E1169" w:rsidP="006E1169">
      <w:pPr>
        <w:ind w:left="720" w:firstLine="720"/>
      </w:pPr>
      <w:r>
        <w:rPr>
          <w:noProof/>
        </w:rPr>
        <w:drawing>
          <wp:inline distT="0" distB="0" distL="0" distR="0" wp14:anchorId="48E673CD" wp14:editId="56C4933C">
            <wp:extent cx="5251554" cy="2816946"/>
            <wp:effectExtent l="0" t="0" r="6350" b="2540"/>
            <wp:docPr id="12976822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5050" cy="2829549"/>
                    </a:xfrm>
                    <a:prstGeom prst="rect">
                      <a:avLst/>
                    </a:prstGeom>
                    <a:noFill/>
                    <a:ln>
                      <a:noFill/>
                    </a:ln>
                  </pic:spPr>
                </pic:pic>
              </a:graphicData>
            </a:graphic>
          </wp:inline>
        </w:drawing>
      </w:r>
    </w:p>
    <w:p w14:paraId="2EA806F2" w14:textId="77777777" w:rsidR="006E1169" w:rsidRDefault="006E1169" w:rsidP="006E1169">
      <w:pPr>
        <w:ind w:left="720" w:firstLine="720"/>
      </w:pPr>
    </w:p>
    <w:p w14:paraId="6AE1485E" w14:textId="77777777" w:rsidR="006E1169" w:rsidRDefault="006E1169" w:rsidP="006E1169">
      <w:pPr>
        <w:ind w:left="720" w:firstLine="720"/>
      </w:pPr>
    </w:p>
    <w:p w14:paraId="6998C9FB" w14:textId="77777777" w:rsidR="006E1169" w:rsidRDefault="006E1169" w:rsidP="006E1169">
      <w:pPr>
        <w:ind w:left="720" w:firstLine="720"/>
      </w:pPr>
    </w:p>
    <w:p w14:paraId="2264D20F" w14:textId="3FB7B3E1" w:rsidR="00A45CE5" w:rsidRDefault="00A45CE5" w:rsidP="00A45CE5">
      <w:pPr>
        <w:pStyle w:val="ListParagraph"/>
        <w:numPr>
          <w:ilvl w:val="0"/>
          <w:numId w:val="12"/>
        </w:numPr>
      </w:pPr>
      <w:r>
        <w:lastRenderedPageBreak/>
        <w:t xml:space="preserve">Website After Admin Login </w:t>
      </w:r>
    </w:p>
    <w:p w14:paraId="69579156" w14:textId="6540E0C4" w:rsidR="00A45CE5" w:rsidRDefault="00A45CE5" w:rsidP="00A45CE5">
      <w:pPr>
        <w:pStyle w:val="ListParagraph"/>
        <w:numPr>
          <w:ilvl w:val="1"/>
          <w:numId w:val="12"/>
        </w:numPr>
      </w:pPr>
      <w:r>
        <w:t xml:space="preserve">Admin Profile Page </w:t>
      </w:r>
    </w:p>
    <w:p w14:paraId="44953C5F" w14:textId="3B403AA1" w:rsidR="00A45CE5" w:rsidRDefault="006E1169" w:rsidP="006E1169">
      <w:pPr>
        <w:ind w:left="720" w:firstLine="720"/>
      </w:pPr>
      <w:r>
        <w:rPr>
          <w:noProof/>
        </w:rPr>
        <w:drawing>
          <wp:inline distT="0" distB="0" distL="0" distR="0" wp14:anchorId="010F4BC9" wp14:editId="65A06EB9">
            <wp:extent cx="5383206" cy="2868118"/>
            <wp:effectExtent l="0" t="0" r="8255" b="8890"/>
            <wp:docPr id="9598175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3221" cy="2878782"/>
                    </a:xfrm>
                    <a:prstGeom prst="rect">
                      <a:avLst/>
                    </a:prstGeom>
                    <a:noFill/>
                    <a:ln>
                      <a:noFill/>
                    </a:ln>
                  </pic:spPr>
                </pic:pic>
              </a:graphicData>
            </a:graphic>
          </wp:inline>
        </w:drawing>
      </w:r>
    </w:p>
    <w:p w14:paraId="1D7523E8" w14:textId="1BD91510" w:rsidR="00A45CE5" w:rsidRDefault="00A45CE5" w:rsidP="00A45CE5">
      <w:pPr>
        <w:pStyle w:val="ListParagraph"/>
        <w:numPr>
          <w:ilvl w:val="1"/>
          <w:numId w:val="12"/>
        </w:numPr>
      </w:pPr>
      <w:r>
        <w:t>Admin Pane</w:t>
      </w:r>
      <w:r w:rsidR="006E1169">
        <w:t>l</w:t>
      </w:r>
    </w:p>
    <w:p w14:paraId="16FB32BB" w14:textId="77AC5842" w:rsidR="00A45CE5" w:rsidRDefault="006E1169" w:rsidP="006E1169">
      <w:pPr>
        <w:ind w:left="720" w:firstLine="720"/>
      </w:pPr>
      <w:r>
        <w:rPr>
          <w:noProof/>
        </w:rPr>
        <w:drawing>
          <wp:inline distT="0" distB="0" distL="0" distR="0" wp14:anchorId="31A1C991" wp14:editId="0E8A2B01">
            <wp:extent cx="5426214" cy="2903095"/>
            <wp:effectExtent l="0" t="0" r="3175" b="0"/>
            <wp:docPr id="14966342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40553" cy="2910766"/>
                    </a:xfrm>
                    <a:prstGeom prst="rect">
                      <a:avLst/>
                    </a:prstGeom>
                    <a:noFill/>
                    <a:ln>
                      <a:noFill/>
                    </a:ln>
                  </pic:spPr>
                </pic:pic>
              </a:graphicData>
            </a:graphic>
          </wp:inline>
        </w:drawing>
      </w:r>
    </w:p>
    <w:p w14:paraId="62314399" w14:textId="26582C42" w:rsidR="00A45CE5" w:rsidRDefault="00A45CE5" w:rsidP="00A45CE5">
      <w:pPr>
        <w:pStyle w:val="ListParagraph"/>
        <w:numPr>
          <w:ilvl w:val="1"/>
          <w:numId w:val="12"/>
        </w:numPr>
      </w:pPr>
      <w:r>
        <w:t>Admin Job List</w:t>
      </w:r>
    </w:p>
    <w:p w14:paraId="7BA88860" w14:textId="5C8804D0" w:rsidR="00A45CE5" w:rsidRDefault="006E1169" w:rsidP="006E1169">
      <w:pPr>
        <w:ind w:left="720" w:firstLine="720"/>
      </w:pPr>
      <w:r>
        <w:rPr>
          <w:noProof/>
        </w:rPr>
        <w:drawing>
          <wp:inline distT="0" distB="0" distL="0" distR="0" wp14:anchorId="692D7953" wp14:editId="666ACC71">
            <wp:extent cx="5439479" cy="2898099"/>
            <wp:effectExtent l="0" t="0" r="0" b="0"/>
            <wp:docPr id="408951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8305" cy="2908129"/>
                    </a:xfrm>
                    <a:prstGeom prst="rect">
                      <a:avLst/>
                    </a:prstGeom>
                    <a:noFill/>
                    <a:ln>
                      <a:noFill/>
                    </a:ln>
                  </pic:spPr>
                </pic:pic>
              </a:graphicData>
            </a:graphic>
          </wp:inline>
        </w:drawing>
      </w:r>
    </w:p>
    <w:p w14:paraId="549D3076" w14:textId="77777777" w:rsidR="00281DF8" w:rsidRDefault="00281DF8" w:rsidP="006E1169">
      <w:pPr>
        <w:ind w:left="720" w:firstLine="720"/>
      </w:pPr>
    </w:p>
    <w:p w14:paraId="55BE2BF0" w14:textId="1F263B7A" w:rsidR="00A45CE5" w:rsidRDefault="00A45CE5" w:rsidP="00A45CE5">
      <w:pPr>
        <w:pStyle w:val="ListParagraph"/>
        <w:numPr>
          <w:ilvl w:val="1"/>
          <w:numId w:val="12"/>
        </w:numPr>
      </w:pPr>
      <w:r>
        <w:lastRenderedPageBreak/>
        <w:t>Admin Job Application Page</w:t>
      </w:r>
    </w:p>
    <w:p w14:paraId="72B5AA8D" w14:textId="024423B2" w:rsidR="00A45CE5" w:rsidRDefault="006E1169" w:rsidP="006E1169">
      <w:pPr>
        <w:ind w:left="720" w:firstLine="720"/>
      </w:pPr>
      <w:r>
        <w:rPr>
          <w:noProof/>
        </w:rPr>
        <w:drawing>
          <wp:inline distT="0" distB="0" distL="0" distR="0" wp14:anchorId="0F55D327" wp14:editId="0F2A577B">
            <wp:extent cx="5328775" cy="2878111"/>
            <wp:effectExtent l="0" t="0" r="5715" b="0"/>
            <wp:docPr id="3859942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2885" cy="2896534"/>
                    </a:xfrm>
                    <a:prstGeom prst="rect">
                      <a:avLst/>
                    </a:prstGeom>
                    <a:noFill/>
                    <a:ln>
                      <a:noFill/>
                    </a:ln>
                  </pic:spPr>
                </pic:pic>
              </a:graphicData>
            </a:graphic>
          </wp:inline>
        </w:drawing>
      </w:r>
    </w:p>
    <w:p w14:paraId="01BE9EC1" w14:textId="289E92FC" w:rsidR="006E1169" w:rsidRDefault="00A45CE5" w:rsidP="00281DF8">
      <w:pPr>
        <w:pStyle w:val="ListParagraph"/>
        <w:numPr>
          <w:ilvl w:val="1"/>
          <w:numId w:val="12"/>
        </w:numPr>
      </w:pPr>
      <w:r>
        <w:t>Admin Job Categories Page</w:t>
      </w:r>
    </w:p>
    <w:p w14:paraId="106B5C3F" w14:textId="53C75CC6" w:rsidR="006E1169" w:rsidRDefault="006E1169" w:rsidP="006E1169">
      <w:pPr>
        <w:ind w:left="720" w:firstLine="720"/>
      </w:pPr>
      <w:r>
        <w:rPr>
          <w:noProof/>
        </w:rPr>
        <w:drawing>
          <wp:inline distT="0" distB="0" distL="0" distR="0" wp14:anchorId="254B5EF7" wp14:editId="5939882F">
            <wp:extent cx="5401414" cy="2854304"/>
            <wp:effectExtent l="0" t="0" r="0" b="3810"/>
            <wp:docPr id="8276825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2733" cy="2860285"/>
                    </a:xfrm>
                    <a:prstGeom prst="rect">
                      <a:avLst/>
                    </a:prstGeom>
                    <a:noFill/>
                    <a:ln>
                      <a:noFill/>
                    </a:ln>
                  </pic:spPr>
                </pic:pic>
              </a:graphicData>
            </a:graphic>
          </wp:inline>
        </w:drawing>
      </w:r>
    </w:p>
    <w:p w14:paraId="7CC097CE" w14:textId="6C36E8F5" w:rsidR="00A45CE5" w:rsidRDefault="00A45CE5" w:rsidP="00A45CE5">
      <w:pPr>
        <w:pStyle w:val="ListParagraph"/>
        <w:numPr>
          <w:ilvl w:val="1"/>
          <w:numId w:val="12"/>
        </w:numPr>
      </w:pPr>
      <w:r>
        <w:t>Admin Job Types</w:t>
      </w:r>
    </w:p>
    <w:p w14:paraId="67B3834B" w14:textId="01126602" w:rsidR="00A45CE5" w:rsidRDefault="006E1169" w:rsidP="006E1169">
      <w:pPr>
        <w:ind w:left="1080" w:firstLine="360"/>
      </w:pPr>
      <w:r>
        <w:rPr>
          <w:noProof/>
        </w:rPr>
        <w:drawing>
          <wp:inline distT="0" distB="0" distL="0" distR="0" wp14:anchorId="0912CBE4" wp14:editId="2D921B99">
            <wp:extent cx="5435785" cy="2563318"/>
            <wp:effectExtent l="0" t="0" r="0" b="8890"/>
            <wp:docPr id="12525383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52937" cy="2571406"/>
                    </a:xfrm>
                    <a:prstGeom prst="rect">
                      <a:avLst/>
                    </a:prstGeom>
                    <a:noFill/>
                    <a:ln>
                      <a:noFill/>
                    </a:ln>
                  </pic:spPr>
                </pic:pic>
              </a:graphicData>
            </a:graphic>
          </wp:inline>
        </w:drawing>
      </w:r>
    </w:p>
    <w:p w14:paraId="7A0C4006" w14:textId="77777777" w:rsidR="00281DF8" w:rsidRDefault="00281DF8" w:rsidP="006E1169">
      <w:pPr>
        <w:ind w:left="1080" w:firstLine="360"/>
      </w:pPr>
    </w:p>
    <w:p w14:paraId="1F60C162" w14:textId="77777777" w:rsidR="00281DF8" w:rsidRDefault="00281DF8" w:rsidP="006E1169">
      <w:pPr>
        <w:ind w:left="1080" w:firstLine="360"/>
      </w:pPr>
    </w:p>
    <w:p w14:paraId="186DCB4E" w14:textId="77777777" w:rsidR="00281DF8" w:rsidRDefault="00281DF8" w:rsidP="006E1169">
      <w:pPr>
        <w:ind w:left="1080" w:firstLine="360"/>
      </w:pPr>
    </w:p>
    <w:p w14:paraId="47FD86FF" w14:textId="77777777" w:rsidR="00281DF8" w:rsidRDefault="00281DF8" w:rsidP="006E1169">
      <w:pPr>
        <w:ind w:left="1080" w:firstLine="360"/>
      </w:pPr>
    </w:p>
    <w:p w14:paraId="7602E260" w14:textId="686F6C06" w:rsidR="00A45CE5" w:rsidRDefault="00A45CE5" w:rsidP="00A45CE5">
      <w:pPr>
        <w:pStyle w:val="ListParagraph"/>
        <w:numPr>
          <w:ilvl w:val="0"/>
          <w:numId w:val="12"/>
        </w:numPr>
      </w:pPr>
      <w:r>
        <w:lastRenderedPageBreak/>
        <w:t xml:space="preserve">MySQL </w:t>
      </w:r>
    </w:p>
    <w:p w14:paraId="5136ECCE" w14:textId="68FFE770" w:rsidR="00A45CE5" w:rsidRDefault="00A45CE5" w:rsidP="00A45CE5">
      <w:pPr>
        <w:pStyle w:val="ListParagraph"/>
        <w:numPr>
          <w:ilvl w:val="1"/>
          <w:numId w:val="12"/>
        </w:numPr>
      </w:pPr>
      <w:r>
        <w:t>Users Table</w:t>
      </w:r>
    </w:p>
    <w:p w14:paraId="183C2299" w14:textId="5AE039E2" w:rsidR="00A45CE5" w:rsidRDefault="006E1169" w:rsidP="006E1169">
      <w:pPr>
        <w:ind w:left="720" w:firstLine="720"/>
      </w:pPr>
      <w:r>
        <w:rPr>
          <w:noProof/>
        </w:rPr>
        <w:drawing>
          <wp:inline distT="0" distB="0" distL="0" distR="0" wp14:anchorId="0D10D104" wp14:editId="54892D0D">
            <wp:extent cx="5691224" cy="3032227"/>
            <wp:effectExtent l="0" t="0" r="5080" b="0"/>
            <wp:docPr id="160375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97004" cy="3035307"/>
                    </a:xfrm>
                    <a:prstGeom prst="rect">
                      <a:avLst/>
                    </a:prstGeom>
                    <a:noFill/>
                    <a:ln>
                      <a:noFill/>
                    </a:ln>
                  </pic:spPr>
                </pic:pic>
              </a:graphicData>
            </a:graphic>
          </wp:inline>
        </w:drawing>
      </w:r>
    </w:p>
    <w:p w14:paraId="607C84DD" w14:textId="77777777" w:rsidR="003821C0" w:rsidRDefault="003821C0" w:rsidP="006E1169">
      <w:pPr>
        <w:ind w:left="720" w:firstLine="720"/>
      </w:pPr>
    </w:p>
    <w:p w14:paraId="73DC323C" w14:textId="32789903" w:rsidR="003821C0" w:rsidRDefault="003821C0" w:rsidP="003821C0">
      <w:pPr>
        <w:pStyle w:val="ListParagraph"/>
        <w:numPr>
          <w:ilvl w:val="0"/>
          <w:numId w:val="12"/>
        </w:numPr>
      </w:pPr>
      <w:r>
        <w:t>GitHub</w:t>
      </w:r>
    </w:p>
    <w:p w14:paraId="61802167" w14:textId="0A44F36A" w:rsidR="003821C0" w:rsidRDefault="003821C0" w:rsidP="003821C0">
      <w:pPr>
        <w:pStyle w:val="ListParagraph"/>
        <w:numPr>
          <w:ilvl w:val="1"/>
          <w:numId w:val="12"/>
        </w:numPr>
      </w:pPr>
      <w:r>
        <w:t xml:space="preserve">Component 2 </w:t>
      </w:r>
    </w:p>
    <w:p w14:paraId="79B7DBA1" w14:textId="09CCA089" w:rsidR="003821C0" w:rsidRDefault="003821C0" w:rsidP="003821C0">
      <w:pPr>
        <w:pStyle w:val="ListParagraph"/>
        <w:numPr>
          <w:ilvl w:val="2"/>
          <w:numId w:val="12"/>
        </w:numPr>
      </w:pPr>
      <w:r>
        <w:t>JobPortal – Source Code</w:t>
      </w:r>
    </w:p>
    <w:p w14:paraId="0D3625EA" w14:textId="212A7EF9" w:rsidR="003821C0" w:rsidRDefault="003821C0" w:rsidP="003821C0">
      <w:pPr>
        <w:pStyle w:val="ListParagraph"/>
        <w:numPr>
          <w:ilvl w:val="2"/>
          <w:numId w:val="12"/>
        </w:numPr>
      </w:pPr>
      <w:r>
        <w:t>db_job_portal – SQL File</w:t>
      </w:r>
    </w:p>
    <w:p w14:paraId="7C13B388" w14:textId="77777777" w:rsidR="003821C0" w:rsidRDefault="003821C0" w:rsidP="006E1169">
      <w:pPr>
        <w:ind w:left="720" w:firstLine="720"/>
      </w:pPr>
    </w:p>
    <w:p w14:paraId="6C1B5381" w14:textId="77777777" w:rsidR="003821C0" w:rsidRDefault="003821C0" w:rsidP="006E1169">
      <w:pPr>
        <w:ind w:left="720" w:firstLine="720"/>
      </w:pPr>
    </w:p>
    <w:p w14:paraId="3D35C934" w14:textId="2F946043" w:rsidR="003821C0" w:rsidRDefault="003821C0" w:rsidP="006E1169">
      <w:pPr>
        <w:ind w:left="720" w:firstLine="720"/>
      </w:pPr>
      <w:r w:rsidRPr="003821C0">
        <w:drawing>
          <wp:inline distT="0" distB="0" distL="0" distR="0" wp14:anchorId="6A3DAC59" wp14:editId="2AE48F1B">
            <wp:extent cx="5814867" cy="3117954"/>
            <wp:effectExtent l="0" t="0" r="0" b="6350"/>
            <wp:docPr id="1076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063" name=""/>
                    <pic:cNvPicPr/>
                  </pic:nvPicPr>
                  <pic:blipFill>
                    <a:blip r:embed="rId43"/>
                    <a:stretch>
                      <a:fillRect/>
                    </a:stretch>
                  </pic:blipFill>
                  <pic:spPr>
                    <a:xfrm>
                      <a:off x="0" y="0"/>
                      <a:ext cx="5823407" cy="3122533"/>
                    </a:xfrm>
                    <a:prstGeom prst="rect">
                      <a:avLst/>
                    </a:prstGeom>
                  </pic:spPr>
                </pic:pic>
              </a:graphicData>
            </a:graphic>
          </wp:inline>
        </w:drawing>
      </w:r>
    </w:p>
    <w:sectPr w:rsidR="003821C0"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C5468" w14:textId="77777777" w:rsidR="00DA4D75" w:rsidRDefault="00DA4D75" w:rsidP="00E74B29">
      <w:r>
        <w:separator/>
      </w:r>
    </w:p>
  </w:endnote>
  <w:endnote w:type="continuationSeparator" w:id="0">
    <w:p w14:paraId="08212EC4" w14:textId="77777777" w:rsidR="00DA4D75" w:rsidRDefault="00DA4D7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AF1A0" w14:textId="77777777" w:rsidR="00DA4D75" w:rsidRDefault="00DA4D75" w:rsidP="00E74B29">
      <w:r>
        <w:separator/>
      </w:r>
    </w:p>
  </w:footnote>
  <w:footnote w:type="continuationSeparator" w:id="0">
    <w:p w14:paraId="5615638E" w14:textId="77777777" w:rsidR="00DA4D75" w:rsidRDefault="00DA4D7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19BB"/>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C501CC"/>
    <w:multiLevelType w:val="hybridMultilevel"/>
    <w:tmpl w:val="2A7060D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24A86"/>
    <w:multiLevelType w:val="multilevel"/>
    <w:tmpl w:val="7F02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36585"/>
    <w:multiLevelType w:val="multilevel"/>
    <w:tmpl w:val="E342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E2D53"/>
    <w:multiLevelType w:val="multilevel"/>
    <w:tmpl w:val="0420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3C41B94"/>
    <w:multiLevelType w:val="multilevel"/>
    <w:tmpl w:val="44F01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BA6EBD"/>
    <w:multiLevelType w:val="multilevel"/>
    <w:tmpl w:val="2CFA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27FC2"/>
    <w:multiLevelType w:val="hybridMultilevel"/>
    <w:tmpl w:val="08FE5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FD13C1"/>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FE5C71"/>
    <w:multiLevelType w:val="multilevel"/>
    <w:tmpl w:val="31B8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1E0284"/>
    <w:multiLevelType w:val="multilevel"/>
    <w:tmpl w:val="6B3C6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5"/>
  </w:num>
  <w:num w:numId="2" w16cid:durableId="2004316584">
    <w:abstractNumId w:val="8"/>
  </w:num>
  <w:num w:numId="3" w16cid:durableId="39285029">
    <w:abstractNumId w:val="9"/>
  </w:num>
  <w:num w:numId="4" w16cid:durableId="694035738">
    <w:abstractNumId w:val="2"/>
  </w:num>
  <w:num w:numId="5" w16cid:durableId="1966959116">
    <w:abstractNumId w:val="3"/>
  </w:num>
  <w:num w:numId="6" w16cid:durableId="60372765">
    <w:abstractNumId w:val="4"/>
  </w:num>
  <w:num w:numId="7" w16cid:durableId="507476747">
    <w:abstractNumId w:val="7"/>
  </w:num>
  <w:num w:numId="8" w16cid:durableId="1078359733">
    <w:abstractNumId w:val="6"/>
  </w:num>
  <w:num w:numId="9" w16cid:durableId="1393042707">
    <w:abstractNumId w:val="11"/>
  </w:num>
  <w:num w:numId="10" w16cid:durableId="1929266565">
    <w:abstractNumId w:val="10"/>
  </w:num>
  <w:num w:numId="11" w16cid:durableId="1125809713">
    <w:abstractNumId w:val="0"/>
  </w:num>
  <w:num w:numId="12" w16cid:durableId="421997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CC6"/>
    <w:rsid w:val="00086FA5"/>
    <w:rsid w:val="000E4641"/>
    <w:rsid w:val="00151F66"/>
    <w:rsid w:val="00177F8D"/>
    <w:rsid w:val="00185F4A"/>
    <w:rsid w:val="001A726C"/>
    <w:rsid w:val="001E097E"/>
    <w:rsid w:val="001E590D"/>
    <w:rsid w:val="001F4B42"/>
    <w:rsid w:val="00281DF8"/>
    <w:rsid w:val="002D2200"/>
    <w:rsid w:val="003821C0"/>
    <w:rsid w:val="0040564B"/>
    <w:rsid w:val="004370B3"/>
    <w:rsid w:val="00470F89"/>
    <w:rsid w:val="0048120C"/>
    <w:rsid w:val="004909D9"/>
    <w:rsid w:val="004C5781"/>
    <w:rsid w:val="00521481"/>
    <w:rsid w:val="00527334"/>
    <w:rsid w:val="00590DFC"/>
    <w:rsid w:val="005E598B"/>
    <w:rsid w:val="00665110"/>
    <w:rsid w:val="006709F1"/>
    <w:rsid w:val="006C60E6"/>
    <w:rsid w:val="006E1169"/>
    <w:rsid w:val="007E7573"/>
    <w:rsid w:val="00837914"/>
    <w:rsid w:val="00874FE7"/>
    <w:rsid w:val="008D2021"/>
    <w:rsid w:val="00952F7D"/>
    <w:rsid w:val="009A38BA"/>
    <w:rsid w:val="00A45CE5"/>
    <w:rsid w:val="00A61A31"/>
    <w:rsid w:val="00B43E11"/>
    <w:rsid w:val="00BC1E80"/>
    <w:rsid w:val="00BE53A3"/>
    <w:rsid w:val="00C604E5"/>
    <w:rsid w:val="00CE3CC6"/>
    <w:rsid w:val="00D43125"/>
    <w:rsid w:val="00D66A3A"/>
    <w:rsid w:val="00DA4D75"/>
    <w:rsid w:val="00DF198B"/>
    <w:rsid w:val="00E2635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37316"/>
  <w15:chartTrackingRefBased/>
  <w15:docId w15:val="{A12B9FC5-35AB-447E-829C-76FC71D3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45CE5"/>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rsid w:val="00CE3CC6"/>
    <w:rPr>
      <w:rFonts w:ascii="Times New Roman" w:hAnsi="Times New Roman" w:cs="Times New Roman"/>
    </w:rPr>
  </w:style>
  <w:style w:type="character" w:styleId="Hyperlink">
    <w:name w:val="Hyperlink"/>
    <w:basedOn w:val="DefaultParagraphFont"/>
    <w:uiPriority w:val="99"/>
    <w:semiHidden/>
    <w:rsid w:val="00E2635B"/>
    <w:rPr>
      <w:color w:val="0000FF" w:themeColor="hyperlink"/>
      <w:u w:val="single"/>
    </w:rPr>
  </w:style>
  <w:style w:type="character" w:styleId="UnresolvedMention">
    <w:name w:val="Unresolved Mention"/>
    <w:basedOn w:val="DefaultParagraphFont"/>
    <w:uiPriority w:val="99"/>
    <w:semiHidden/>
    <w:unhideWhenUsed/>
    <w:rsid w:val="00E2635B"/>
    <w:rPr>
      <w:color w:val="605E5C"/>
      <w:shd w:val="clear" w:color="auto" w:fill="E1DFDD"/>
    </w:rPr>
  </w:style>
  <w:style w:type="paragraph" w:styleId="ListParagraph">
    <w:name w:val="List Paragraph"/>
    <w:basedOn w:val="Normal"/>
    <w:uiPriority w:val="34"/>
    <w:qFormat/>
    <w:rsid w:val="00A45C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79280">
      <w:bodyDiv w:val="1"/>
      <w:marLeft w:val="0"/>
      <w:marRight w:val="0"/>
      <w:marTop w:val="0"/>
      <w:marBottom w:val="0"/>
      <w:divBdr>
        <w:top w:val="none" w:sz="0" w:space="0" w:color="auto"/>
        <w:left w:val="none" w:sz="0" w:space="0" w:color="auto"/>
        <w:bottom w:val="none" w:sz="0" w:space="0" w:color="auto"/>
        <w:right w:val="none" w:sz="0" w:space="0" w:color="auto"/>
      </w:divBdr>
    </w:div>
    <w:div w:id="100758224">
      <w:bodyDiv w:val="1"/>
      <w:marLeft w:val="0"/>
      <w:marRight w:val="0"/>
      <w:marTop w:val="0"/>
      <w:marBottom w:val="0"/>
      <w:divBdr>
        <w:top w:val="none" w:sz="0" w:space="0" w:color="auto"/>
        <w:left w:val="none" w:sz="0" w:space="0" w:color="auto"/>
        <w:bottom w:val="none" w:sz="0" w:space="0" w:color="auto"/>
        <w:right w:val="none" w:sz="0" w:space="0" w:color="auto"/>
      </w:divBdr>
      <w:divsChild>
        <w:div w:id="1738817637">
          <w:marLeft w:val="0"/>
          <w:marRight w:val="0"/>
          <w:marTop w:val="0"/>
          <w:marBottom w:val="0"/>
          <w:divBdr>
            <w:top w:val="none" w:sz="0" w:space="0" w:color="auto"/>
            <w:left w:val="none" w:sz="0" w:space="0" w:color="auto"/>
            <w:bottom w:val="none" w:sz="0" w:space="0" w:color="auto"/>
            <w:right w:val="none" w:sz="0" w:space="0" w:color="auto"/>
          </w:divBdr>
          <w:divsChild>
            <w:div w:id="847063449">
              <w:marLeft w:val="0"/>
              <w:marRight w:val="0"/>
              <w:marTop w:val="0"/>
              <w:marBottom w:val="0"/>
              <w:divBdr>
                <w:top w:val="none" w:sz="0" w:space="0" w:color="auto"/>
                <w:left w:val="none" w:sz="0" w:space="0" w:color="auto"/>
                <w:bottom w:val="none" w:sz="0" w:space="0" w:color="auto"/>
                <w:right w:val="none" w:sz="0" w:space="0" w:color="auto"/>
              </w:divBdr>
            </w:div>
            <w:div w:id="948001803">
              <w:marLeft w:val="0"/>
              <w:marRight w:val="0"/>
              <w:marTop w:val="0"/>
              <w:marBottom w:val="0"/>
              <w:divBdr>
                <w:top w:val="none" w:sz="0" w:space="0" w:color="auto"/>
                <w:left w:val="none" w:sz="0" w:space="0" w:color="auto"/>
                <w:bottom w:val="none" w:sz="0" w:space="0" w:color="auto"/>
                <w:right w:val="none" w:sz="0" w:space="0" w:color="auto"/>
              </w:divBdr>
              <w:divsChild>
                <w:div w:id="2143884524">
                  <w:marLeft w:val="0"/>
                  <w:marRight w:val="0"/>
                  <w:marTop w:val="0"/>
                  <w:marBottom w:val="0"/>
                  <w:divBdr>
                    <w:top w:val="none" w:sz="0" w:space="0" w:color="auto"/>
                    <w:left w:val="none" w:sz="0" w:space="0" w:color="auto"/>
                    <w:bottom w:val="none" w:sz="0" w:space="0" w:color="auto"/>
                    <w:right w:val="none" w:sz="0" w:space="0" w:color="auto"/>
                  </w:divBdr>
                  <w:divsChild>
                    <w:div w:id="16726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831">
      <w:bodyDiv w:val="1"/>
      <w:marLeft w:val="0"/>
      <w:marRight w:val="0"/>
      <w:marTop w:val="0"/>
      <w:marBottom w:val="0"/>
      <w:divBdr>
        <w:top w:val="none" w:sz="0" w:space="0" w:color="auto"/>
        <w:left w:val="none" w:sz="0" w:space="0" w:color="auto"/>
        <w:bottom w:val="none" w:sz="0" w:space="0" w:color="auto"/>
        <w:right w:val="none" w:sz="0" w:space="0" w:color="auto"/>
      </w:divBdr>
    </w:div>
    <w:div w:id="233900028">
      <w:bodyDiv w:val="1"/>
      <w:marLeft w:val="0"/>
      <w:marRight w:val="0"/>
      <w:marTop w:val="0"/>
      <w:marBottom w:val="0"/>
      <w:divBdr>
        <w:top w:val="none" w:sz="0" w:space="0" w:color="auto"/>
        <w:left w:val="none" w:sz="0" w:space="0" w:color="auto"/>
        <w:bottom w:val="none" w:sz="0" w:space="0" w:color="auto"/>
        <w:right w:val="none" w:sz="0" w:space="0" w:color="auto"/>
      </w:divBdr>
    </w:div>
    <w:div w:id="558442214">
      <w:bodyDiv w:val="1"/>
      <w:marLeft w:val="0"/>
      <w:marRight w:val="0"/>
      <w:marTop w:val="0"/>
      <w:marBottom w:val="0"/>
      <w:divBdr>
        <w:top w:val="none" w:sz="0" w:space="0" w:color="auto"/>
        <w:left w:val="none" w:sz="0" w:space="0" w:color="auto"/>
        <w:bottom w:val="none" w:sz="0" w:space="0" w:color="auto"/>
        <w:right w:val="none" w:sz="0" w:space="0" w:color="auto"/>
      </w:divBdr>
    </w:div>
    <w:div w:id="565800648">
      <w:bodyDiv w:val="1"/>
      <w:marLeft w:val="0"/>
      <w:marRight w:val="0"/>
      <w:marTop w:val="0"/>
      <w:marBottom w:val="0"/>
      <w:divBdr>
        <w:top w:val="none" w:sz="0" w:space="0" w:color="auto"/>
        <w:left w:val="none" w:sz="0" w:space="0" w:color="auto"/>
        <w:bottom w:val="none" w:sz="0" w:space="0" w:color="auto"/>
        <w:right w:val="none" w:sz="0" w:space="0" w:color="auto"/>
      </w:divBdr>
      <w:divsChild>
        <w:div w:id="1441217191">
          <w:marLeft w:val="0"/>
          <w:marRight w:val="0"/>
          <w:marTop w:val="0"/>
          <w:marBottom w:val="0"/>
          <w:divBdr>
            <w:top w:val="none" w:sz="0" w:space="0" w:color="auto"/>
            <w:left w:val="none" w:sz="0" w:space="0" w:color="auto"/>
            <w:bottom w:val="none" w:sz="0" w:space="0" w:color="auto"/>
            <w:right w:val="none" w:sz="0" w:space="0" w:color="auto"/>
          </w:divBdr>
          <w:divsChild>
            <w:div w:id="128211936">
              <w:marLeft w:val="0"/>
              <w:marRight w:val="0"/>
              <w:marTop w:val="0"/>
              <w:marBottom w:val="0"/>
              <w:divBdr>
                <w:top w:val="none" w:sz="0" w:space="0" w:color="auto"/>
                <w:left w:val="none" w:sz="0" w:space="0" w:color="auto"/>
                <w:bottom w:val="none" w:sz="0" w:space="0" w:color="auto"/>
                <w:right w:val="none" w:sz="0" w:space="0" w:color="auto"/>
              </w:divBdr>
            </w:div>
            <w:div w:id="1137408766">
              <w:marLeft w:val="0"/>
              <w:marRight w:val="0"/>
              <w:marTop w:val="0"/>
              <w:marBottom w:val="0"/>
              <w:divBdr>
                <w:top w:val="none" w:sz="0" w:space="0" w:color="auto"/>
                <w:left w:val="none" w:sz="0" w:space="0" w:color="auto"/>
                <w:bottom w:val="none" w:sz="0" w:space="0" w:color="auto"/>
                <w:right w:val="none" w:sz="0" w:space="0" w:color="auto"/>
              </w:divBdr>
              <w:divsChild>
                <w:div w:id="962003333">
                  <w:marLeft w:val="0"/>
                  <w:marRight w:val="0"/>
                  <w:marTop w:val="0"/>
                  <w:marBottom w:val="0"/>
                  <w:divBdr>
                    <w:top w:val="none" w:sz="0" w:space="0" w:color="auto"/>
                    <w:left w:val="none" w:sz="0" w:space="0" w:color="auto"/>
                    <w:bottom w:val="none" w:sz="0" w:space="0" w:color="auto"/>
                    <w:right w:val="none" w:sz="0" w:space="0" w:color="auto"/>
                  </w:divBdr>
                  <w:divsChild>
                    <w:div w:id="1386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5511">
      <w:bodyDiv w:val="1"/>
      <w:marLeft w:val="0"/>
      <w:marRight w:val="0"/>
      <w:marTop w:val="0"/>
      <w:marBottom w:val="0"/>
      <w:divBdr>
        <w:top w:val="none" w:sz="0" w:space="0" w:color="auto"/>
        <w:left w:val="none" w:sz="0" w:space="0" w:color="auto"/>
        <w:bottom w:val="none" w:sz="0" w:space="0" w:color="auto"/>
        <w:right w:val="none" w:sz="0" w:space="0" w:color="auto"/>
      </w:divBdr>
    </w:div>
    <w:div w:id="994648540">
      <w:bodyDiv w:val="1"/>
      <w:marLeft w:val="0"/>
      <w:marRight w:val="0"/>
      <w:marTop w:val="0"/>
      <w:marBottom w:val="0"/>
      <w:divBdr>
        <w:top w:val="none" w:sz="0" w:space="0" w:color="auto"/>
        <w:left w:val="none" w:sz="0" w:space="0" w:color="auto"/>
        <w:bottom w:val="none" w:sz="0" w:space="0" w:color="auto"/>
        <w:right w:val="none" w:sz="0" w:space="0" w:color="auto"/>
      </w:divBdr>
      <w:divsChild>
        <w:div w:id="2086102652">
          <w:marLeft w:val="0"/>
          <w:marRight w:val="0"/>
          <w:marTop w:val="0"/>
          <w:marBottom w:val="0"/>
          <w:divBdr>
            <w:top w:val="none" w:sz="0" w:space="0" w:color="auto"/>
            <w:left w:val="none" w:sz="0" w:space="0" w:color="auto"/>
            <w:bottom w:val="none" w:sz="0" w:space="0" w:color="auto"/>
            <w:right w:val="none" w:sz="0" w:space="0" w:color="auto"/>
          </w:divBdr>
          <w:divsChild>
            <w:div w:id="897015964">
              <w:marLeft w:val="0"/>
              <w:marRight w:val="0"/>
              <w:marTop w:val="0"/>
              <w:marBottom w:val="0"/>
              <w:divBdr>
                <w:top w:val="none" w:sz="0" w:space="0" w:color="auto"/>
                <w:left w:val="none" w:sz="0" w:space="0" w:color="auto"/>
                <w:bottom w:val="none" w:sz="0" w:space="0" w:color="auto"/>
                <w:right w:val="none" w:sz="0" w:space="0" w:color="auto"/>
              </w:divBdr>
            </w:div>
            <w:div w:id="620772107">
              <w:marLeft w:val="0"/>
              <w:marRight w:val="0"/>
              <w:marTop w:val="0"/>
              <w:marBottom w:val="0"/>
              <w:divBdr>
                <w:top w:val="none" w:sz="0" w:space="0" w:color="auto"/>
                <w:left w:val="none" w:sz="0" w:space="0" w:color="auto"/>
                <w:bottom w:val="none" w:sz="0" w:space="0" w:color="auto"/>
                <w:right w:val="none" w:sz="0" w:space="0" w:color="auto"/>
              </w:divBdr>
              <w:divsChild>
                <w:div w:id="381944770">
                  <w:marLeft w:val="0"/>
                  <w:marRight w:val="0"/>
                  <w:marTop w:val="0"/>
                  <w:marBottom w:val="0"/>
                  <w:divBdr>
                    <w:top w:val="none" w:sz="0" w:space="0" w:color="auto"/>
                    <w:left w:val="none" w:sz="0" w:space="0" w:color="auto"/>
                    <w:bottom w:val="none" w:sz="0" w:space="0" w:color="auto"/>
                    <w:right w:val="none" w:sz="0" w:space="0" w:color="auto"/>
                  </w:divBdr>
                  <w:divsChild>
                    <w:div w:id="15920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5977">
      <w:bodyDiv w:val="1"/>
      <w:marLeft w:val="0"/>
      <w:marRight w:val="0"/>
      <w:marTop w:val="0"/>
      <w:marBottom w:val="0"/>
      <w:divBdr>
        <w:top w:val="none" w:sz="0" w:space="0" w:color="auto"/>
        <w:left w:val="none" w:sz="0" w:space="0" w:color="auto"/>
        <w:bottom w:val="none" w:sz="0" w:space="0" w:color="auto"/>
        <w:right w:val="none" w:sz="0" w:space="0" w:color="auto"/>
      </w:divBdr>
      <w:divsChild>
        <w:div w:id="811557119">
          <w:marLeft w:val="0"/>
          <w:marRight w:val="0"/>
          <w:marTop w:val="0"/>
          <w:marBottom w:val="0"/>
          <w:divBdr>
            <w:top w:val="none" w:sz="0" w:space="0" w:color="auto"/>
            <w:left w:val="none" w:sz="0" w:space="0" w:color="auto"/>
            <w:bottom w:val="none" w:sz="0" w:space="0" w:color="auto"/>
            <w:right w:val="none" w:sz="0" w:space="0" w:color="auto"/>
          </w:divBdr>
          <w:divsChild>
            <w:div w:id="657073771">
              <w:marLeft w:val="0"/>
              <w:marRight w:val="0"/>
              <w:marTop w:val="0"/>
              <w:marBottom w:val="0"/>
              <w:divBdr>
                <w:top w:val="none" w:sz="0" w:space="0" w:color="auto"/>
                <w:left w:val="none" w:sz="0" w:space="0" w:color="auto"/>
                <w:bottom w:val="none" w:sz="0" w:space="0" w:color="auto"/>
                <w:right w:val="none" w:sz="0" w:space="0" w:color="auto"/>
              </w:divBdr>
            </w:div>
            <w:div w:id="1130322037">
              <w:marLeft w:val="0"/>
              <w:marRight w:val="0"/>
              <w:marTop w:val="0"/>
              <w:marBottom w:val="0"/>
              <w:divBdr>
                <w:top w:val="none" w:sz="0" w:space="0" w:color="auto"/>
                <w:left w:val="none" w:sz="0" w:space="0" w:color="auto"/>
                <w:bottom w:val="none" w:sz="0" w:space="0" w:color="auto"/>
                <w:right w:val="none" w:sz="0" w:space="0" w:color="auto"/>
              </w:divBdr>
              <w:divsChild>
                <w:div w:id="708341246">
                  <w:marLeft w:val="0"/>
                  <w:marRight w:val="0"/>
                  <w:marTop w:val="0"/>
                  <w:marBottom w:val="0"/>
                  <w:divBdr>
                    <w:top w:val="none" w:sz="0" w:space="0" w:color="auto"/>
                    <w:left w:val="none" w:sz="0" w:space="0" w:color="auto"/>
                    <w:bottom w:val="none" w:sz="0" w:space="0" w:color="auto"/>
                    <w:right w:val="none" w:sz="0" w:space="0" w:color="auto"/>
                  </w:divBdr>
                  <w:divsChild>
                    <w:div w:id="15272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2463">
      <w:bodyDiv w:val="1"/>
      <w:marLeft w:val="0"/>
      <w:marRight w:val="0"/>
      <w:marTop w:val="0"/>
      <w:marBottom w:val="0"/>
      <w:divBdr>
        <w:top w:val="none" w:sz="0" w:space="0" w:color="auto"/>
        <w:left w:val="none" w:sz="0" w:space="0" w:color="auto"/>
        <w:bottom w:val="none" w:sz="0" w:space="0" w:color="auto"/>
        <w:right w:val="none" w:sz="0" w:space="0" w:color="auto"/>
      </w:divBdr>
    </w:div>
    <w:div w:id="1307667539">
      <w:bodyDiv w:val="1"/>
      <w:marLeft w:val="0"/>
      <w:marRight w:val="0"/>
      <w:marTop w:val="0"/>
      <w:marBottom w:val="0"/>
      <w:divBdr>
        <w:top w:val="none" w:sz="0" w:space="0" w:color="auto"/>
        <w:left w:val="none" w:sz="0" w:space="0" w:color="auto"/>
        <w:bottom w:val="none" w:sz="0" w:space="0" w:color="auto"/>
        <w:right w:val="none" w:sz="0" w:space="0" w:color="auto"/>
      </w:divBdr>
      <w:divsChild>
        <w:div w:id="1670402523">
          <w:marLeft w:val="0"/>
          <w:marRight w:val="0"/>
          <w:marTop w:val="0"/>
          <w:marBottom w:val="0"/>
          <w:divBdr>
            <w:top w:val="none" w:sz="0" w:space="0" w:color="auto"/>
            <w:left w:val="none" w:sz="0" w:space="0" w:color="auto"/>
            <w:bottom w:val="none" w:sz="0" w:space="0" w:color="auto"/>
            <w:right w:val="none" w:sz="0" w:space="0" w:color="auto"/>
          </w:divBdr>
          <w:divsChild>
            <w:div w:id="601718535">
              <w:marLeft w:val="0"/>
              <w:marRight w:val="0"/>
              <w:marTop w:val="0"/>
              <w:marBottom w:val="0"/>
              <w:divBdr>
                <w:top w:val="none" w:sz="0" w:space="0" w:color="auto"/>
                <w:left w:val="none" w:sz="0" w:space="0" w:color="auto"/>
                <w:bottom w:val="none" w:sz="0" w:space="0" w:color="auto"/>
                <w:right w:val="none" w:sz="0" w:space="0" w:color="auto"/>
              </w:divBdr>
            </w:div>
            <w:div w:id="1963145301">
              <w:marLeft w:val="0"/>
              <w:marRight w:val="0"/>
              <w:marTop w:val="0"/>
              <w:marBottom w:val="0"/>
              <w:divBdr>
                <w:top w:val="none" w:sz="0" w:space="0" w:color="auto"/>
                <w:left w:val="none" w:sz="0" w:space="0" w:color="auto"/>
                <w:bottom w:val="none" w:sz="0" w:space="0" w:color="auto"/>
                <w:right w:val="none" w:sz="0" w:space="0" w:color="auto"/>
              </w:divBdr>
              <w:divsChild>
                <w:div w:id="995886333">
                  <w:marLeft w:val="0"/>
                  <w:marRight w:val="0"/>
                  <w:marTop w:val="0"/>
                  <w:marBottom w:val="0"/>
                  <w:divBdr>
                    <w:top w:val="none" w:sz="0" w:space="0" w:color="auto"/>
                    <w:left w:val="none" w:sz="0" w:space="0" w:color="auto"/>
                    <w:bottom w:val="none" w:sz="0" w:space="0" w:color="auto"/>
                    <w:right w:val="none" w:sz="0" w:space="0" w:color="auto"/>
                  </w:divBdr>
                  <w:divsChild>
                    <w:div w:id="14777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1488">
      <w:bodyDiv w:val="1"/>
      <w:marLeft w:val="0"/>
      <w:marRight w:val="0"/>
      <w:marTop w:val="0"/>
      <w:marBottom w:val="0"/>
      <w:divBdr>
        <w:top w:val="none" w:sz="0" w:space="0" w:color="auto"/>
        <w:left w:val="none" w:sz="0" w:space="0" w:color="auto"/>
        <w:bottom w:val="none" w:sz="0" w:space="0" w:color="auto"/>
        <w:right w:val="none" w:sz="0" w:space="0" w:color="auto"/>
      </w:divBdr>
    </w:div>
    <w:div w:id="1361980059">
      <w:bodyDiv w:val="1"/>
      <w:marLeft w:val="0"/>
      <w:marRight w:val="0"/>
      <w:marTop w:val="0"/>
      <w:marBottom w:val="0"/>
      <w:divBdr>
        <w:top w:val="none" w:sz="0" w:space="0" w:color="auto"/>
        <w:left w:val="none" w:sz="0" w:space="0" w:color="auto"/>
        <w:bottom w:val="none" w:sz="0" w:space="0" w:color="auto"/>
        <w:right w:val="none" w:sz="0" w:space="0" w:color="auto"/>
      </w:divBdr>
    </w:div>
    <w:div w:id="1420129828">
      <w:bodyDiv w:val="1"/>
      <w:marLeft w:val="0"/>
      <w:marRight w:val="0"/>
      <w:marTop w:val="0"/>
      <w:marBottom w:val="0"/>
      <w:divBdr>
        <w:top w:val="none" w:sz="0" w:space="0" w:color="auto"/>
        <w:left w:val="none" w:sz="0" w:space="0" w:color="auto"/>
        <w:bottom w:val="none" w:sz="0" w:space="0" w:color="auto"/>
        <w:right w:val="none" w:sz="0" w:space="0" w:color="auto"/>
      </w:divBdr>
      <w:divsChild>
        <w:div w:id="1694838346">
          <w:marLeft w:val="0"/>
          <w:marRight w:val="0"/>
          <w:marTop w:val="0"/>
          <w:marBottom w:val="0"/>
          <w:divBdr>
            <w:top w:val="none" w:sz="0" w:space="0" w:color="auto"/>
            <w:left w:val="none" w:sz="0" w:space="0" w:color="auto"/>
            <w:bottom w:val="none" w:sz="0" w:space="0" w:color="auto"/>
            <w:right w:val="none" w:sz="0" w:space="0" w:color="auto"/>
          </w:divBdr>
          <w:divsChild>
            <w:div w:id="1226063008">
              <w:marLeft w:val="0"/>
              <w:marRight w:val="0"/>
              <w:marTop w:val="0"/>
              <w:marBottom w:val="0"/>
              <w:divBdr>
                <w:top w:val="none" w:sz="0" w:space="0" w:color="auto"/>
                <w:left w:val="none" w:sz="0" w:space="0" w:color="auto"/>
                <w:bottom w:val="none" w:sz="0" w:space="0" w:color="auto"/>
                <w:right w:val="none" w:sz="0" w:space="0" w:color="auto"/>
              </w:divBdr>
            </w:div>
            <w:div w:id="180321764">
              <w:marLeft w:val="0"/>
              <w:marRight w:val="0"/>
              <w:marTop w:val="0"/>
              <w:marBottom w:val="0"/>
              <w:divBdr>
                <w:top w:val="none" w:sz="0" w:space="0" w:color="auto"/>
                <w:left w:val="none" w:sz="0" w:space="0" w:color="auto"/>
                <w:bottom w:val="none" w:sz="0" w:space="0" w:color="auto"/>
                <w:right w:val="none" w:sz="0" w:space="0" w:color="auto"/>
              </w:divBdr>
              <w:divsChild>
                <w:div w:id="686371927">
                  <w:marLeft w:val="0"/>
                  <w:marRight w:val="0"/>
                  <w:marTop w:val="0"/>
                  <w:marBottom w:val="0"/>
                  <w:divBdr>
                    <w:top w:val="none" w:sz="0" w:space="0" w:color="auto"/>
                    <w:left w:val="none" w:sz="0" w:space="0" w:color="auto"/>
                    <w:bottom w:val="none" w:sz="0" w:space="0" w:color="auto"/>
                    <w:right w:val="none" w:sz="0" w:space="0" w:color="auto"/>
                  </w:divBdr>
                  <w:divsChild>
                    <w:div w:id="16998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localhost:800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arw\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E0535E5C9A4661BA0D591DB8FB62AB"/>
        <w:category>
          <w:name w:val="General"/>
          <w:gallery w:val="placeholder"/>
        </w:category>
        <w:types>
          <w:type w:val="bbPlcHdr"/>
        </w:types>
        <w:behaviors>
          <w:behavior w:val="content"/>
        </w:behaviors>
        <w:guid w:val="{A254DB3D-3BE9-47BC-B67F-6994B90B118E}"/>
      </w:docPartPr>
      <w:docPartBody>
        <w:p w:rsidR="004B0BF6" w:rsidRDefault="004B0BF6">
          <w:pPr>
            <w:pStyle w:val="09E0535E5C9A4661BA0D591DB8FB62AB"/>
          </w:pPr>
          <w:r w:rsidRPr="00DF198B">
            <w:t>—</w:t>
          </w:r>
        </w:p>
      </w:docPartBody>
    </w:docPart>
    <w:docPart>
      <w:docPartPr>
        <w:name w:val="16DA1876D6E94061AA9B5D1F929AFC29"/>
        <w:category>
          <w:name w:val="General"/>
          <w:gallery w:val="placeholder"/>
        </w:category>
        <w:types>
          <w:type w:val="bbPlcHdr"/>
        </w:types>
        <w:behaviors>
          <w:behavior w:val="content"/>
        </w:behaviors>
        <w:guid w:val="{AD80FE9D-D57E-479B-9C58-197D65F6EBEF}"/>
      </w:docPartPr>
      <w:docPartBody>
        <w:p w:rsidR="004B0BF6" w:rsidRDefault="004B0BF6">
          <w:pPr>
            <w:pStyle w:val="16DA1876D6E94061AA9B5D1F929AFC29"/>
          </w:pPr>
          <w:r w:rsidRPr="00DF198B">
            <w:t>—</w:t>
          </w:r>
        </w:p>
      </w:docPartBody>
    </w:docPart>
    <w:docPart>
      <w:docPartPr>
        <w:name w:val="5A4EC167F85247B4BC085344F58D8765"/>
        <w:category>
          <w:name w:val="General"/>
          <w:gallery w:val="placeholder"/>
        </w:category>
        <w:types>
          <w:type w:val="bbPlcHdr"/>
        </w:types>
        <w:behaviors>
          <w:behavior w:val="content"/>
        </w:behaviors>
        <w:guid w:val="{B69FBBF1-9A55-4284-88C3-18B7B2FEA360}"/>
      </w:docPartPr>
      <w:docPartBody>
        <w:p w:rsidR="004B0BF6" w:rsidRDefault="004B0BF6">
          <w:pPr>
            <w:pStyle w:val="5A4EC167F85247B4BC085344F58D8765"/>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BF6"/>
    <w:rsid w:val="001A726C"/>
    <w:rsid w:val="004B0B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9D28719843472088D002CC36A3FAB8">
    <w:name w:val="159D28719843472088D002CC36A3FAB8"/>
  </w:style>
  <w:style w:type="paragraph" w:customStyle="1" w:styleId="5EDC4DCFB79C4B3EA8F33E602E4A1723">
    <w:name w:val="5EDC4DCFB79C4B3EA8F33E602E4A1723"/>
  </w:style>
  <w:style w:type="paragraph" w:customStyle="1" w:styleId="EF39B13FDBE44C249B14FF3A55C47999">
    <w:name w:val="EF39B13FDBE44C249B14FF3A55C47999"/>
  </w:style>
  <w:style w:type="paragraph" w:customStyle="1" w:styleId="09E0535E5C9A4661BA0D591DB8FB62AB">
    <w:name w:val="09E0535E5C9A4661BA0D591DB8FB62AB"/>
  </w:style>
  <w:style w:type="paragraph" w:customStyle="1" w:styleId="0543198686F14C4C8675AF59FE80E9C0">
    <w:name w:val="0543198686F14C4C8675AF59FE80E9C0"/>
  </w:style>
  <w:style w:type="paragraph" w:customStyle="1" w:styleId="16DA1876D6E94061AA9B5D1F929AFC29">
    <w:name w:val="16DA1876D6E94061AA9B5D1F929AFC29"/>
  </w:style>
  <w:style w:type="paragraph" w:customStyle="1" w:styleId="317676BF7BB2432FB76B65EE51B6C53C">
    <w:name w:val="317676BF7BB2432FB76B65EE51B6C53C"/>
  </w:style>
  <w:style w:type="paragraph" w:customStyle="1" w:styleId="5A4EC167F85247B4BC085344F58D8765">
    <w:name w:val="5A4EC167F85247B4BC085344F58D8765"/>
  </w:style>
  <w:style w:type="paragraph" w:customStyle="1" w:styleId="Text">
    <w:name w:val="Text"/>
    <w:basedOn w:val="Normal"/>
    <w:uiPriority w:val="5"/>
    <w:qFormat/>
    <w:pPr>
      <w:spacing w:after="0" w:line="240" w:lineRule="auto"/>
    </w:pPr>
    <w:rPr>
      <w:rFonts w:eastAsiaTheme="minorHAnsi"/>
      <w:kern w:val="0"/>
      <w:sz w:val="28"/>
      <w:szCs w:val="28"/>
      <w14:ligatures w14:val="none"/>
    </w:rPr>
  </w:style>
  <w:style w:type="paragraph" w:customStyle="1" w:styleId="F1AEC57F703546BBA13BDE561F08423B">
    <w:name w:val="F1AEC57F703546BBA13BDE561F08423B"/>
  </w:style>
  <w:style w:type="paragraph" w:customStyle="1" w:styleId="9D6EA2F2638040FEB09C5672CA39F2DD">
    <w:name w:val="9D6EA2F2638040FEB09C5672CA39F2DD"/>
  </w:style>
  <w:style w:type="paragraph" w:customStyle="1" w:styleId="D916F0D030164020B7E5FEAB610C9D8C">
    <w:name w:val="D916F0D030164020B7E5FEAB610C9D8C"/>
  </w:style>
  <w:style w:type="paragraph" w:customStyle="1" w:styleId="C1ABCB1EC8294424A0C274C2E8F3BFEE">
    <w:name w:val="C1ABCB1EC8294424A0C274C2E8F3BFEE"/>
  </w:style>
  <w:style w:type="paragraph" w:customStyle="1" w:styleId="7464EF9A32DB4A05851452558715EC13">
    <w:name w:val="7464EF9A32DB4A05851452558715EC13"/>
  </w:style>
  <w:style w:type="paragraph" w:customStyle="1" w:styleId="6266810536164937971A69FA3D89ECB3">
    <w:name w:val="6266810536164937971A69FA3D89ECB3"/>
  </w:style>
  <w:style w:type="paragraph" w:customStyle="1" w:styleId="F5BBB5E443A34B819BAA245929A5BF07">
    <w:name w:val="F5BBB5E443A34B819BAA245929A5BF07"/>
  </w:style>
  <w:style w:type="paragraph" w:customStyle="1" w:styleId="F42AB1E5B8B04E7584850E032CBF759D">
    <w:name w:val="F42AB1E5B8B04E7584850E032CBF759D"/>
  </w:style>
  <w:style w:type="paragraph" w:customStyle="1" w:styleId="E1FA4A169C80417BBB713877DFFD891B">
    <w:name w:val="E1FA4A169C80417BBB713877DFFD891B"/>
  </w:style>
  <w:style w:type="paragraph" w:customStyle="1" w:styleId="7C21D019BF68420DB229E2626618FEA8">
    <w:name w:val="7C21D019BF68420DB229E2626618FEA8"/>
  </w:style>
  <w:style w:type="paragraph" w:customStyle="1" w:styleId="B5A9C4A4213C4074978EFB6D0D71699E">
    <w:name w:val="B5A9C4A4213C4074978EFB6D0D71699E"/>
  </w:style>
  <w:style w:type="paragraph" w:customStyle="1" w:styleId="6F953CA5701C497BA4FDE973AEE3C95B">
    <w:name w:val="6F953CA5701C497BA4FDE973AEE3C95B"/>
  </w:style>
  <w:style w:type="paragraph" w:customStyle="1" w:styleId="81FBADB91C6C4B9C828953B7E5ECD866">
    <w:name w:val="81FBADB91C6C4B9C828953B7E5ECD8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159</TotalTime>
  <Pages>1</Pages>
  <Words>649</Words>
  <Characters>3703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Agarwal 's</dc:creator>
  <cp:keywords/>
  <dc:description/>
  <cp:lastModifiedBy>Agarwal 's</cp:lastModifiedBy>
  <cp:revision>8</cp:revision>
  <dcterms:created xsi:type="dcterms:W3CDTF">2025-01-19T06:39:00Z</dcterms:created>
  <dcterms:modified xsi:type="dcterms:W3CDTF">2025-01-19T10:02:00Z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